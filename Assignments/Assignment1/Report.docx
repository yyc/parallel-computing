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F42F2" w14:textId="153F8651" w:rsidR="00A329E3" w:rsidRDefault="00AA695D">
      <w:pPr>
        <w:pStyle w:val="Heading"/>
      </w:pPr>
      <w:r>
        <w:t>Assignment 1</w:t>
      </w:r>
    </w:p>
    <w:p w14:paraId="15A5A8CB" w14:textId="77777777" w:rsidR="00CE0F70" w:rsidRDefault="00CE0F70" w:rsidP="00CE0F70">
      <w:pPr>
        <w:pStyle w:val="Heading2"/>
      </w:pPr>
      <w:r>
        <w:t>Question 1</w:t>
      </w:r>
    </w:p>
    <w:p w14:paraId="143194C2" w14:textId="637F1B22" w:rsidR="00E50AD6" w:rsidRDefault="00E50AD6" w:rsidP="005635E9">
      <w:pPr>
        <w:pStyle w:val="Body"/>
      </w:pPr>
      <w:r>
        <w:t>For both programs, the main performance bottleneck was in the Gaussian Blur portions, and in the final image assembly/writing. Because of Amdahl’s law, these limited the speedup and so I first optimized these portions.</w:t>
      </w:r>
    </w:p>
    <w:p w14:paraId="7F0DEFEB" w14:textId="77777777" w:rsidR="00EC2B1C" w:rsidRDefault="00EC2B1C" w:rsidP="00EC2B1C">
      <w:pPr>
        <w:pStyle w:val="Body"/>
      </w:pPr>
    </w:p>
    <w:p w14:paraId="54BA12AA" w14:textId="7E19ED5A" w:rsidR="00EC2B1C" w:rsidRPr="00EC2B1C" w:rsidRDefault="00EC2B1C" w:rsidP="00EC2B1C">
      <w:pPr>
        <w:pStyle w:val="Body"/>
        <w:rPr>
          <w:b/>
        </w:rPr>
      </w:pPr>
      <w:r>
        <w:rPr>
          <w:b/>
        </w:rPr>
        <w:t>Threads:</w:t>
      </w:r>
    </w:p>
    <w:p w14:paraId="1E40D9D8" w14:textId="27ADE6AE" w:rsidR="00E50AD6" w:rsidRDefault="00E50AD6" w:rsidP="00285C4F">
      <w:pPr>
        <w:pStyle w:val="Body"/>
      </w:pPr>
      <w:r>
        <w:t xml:space="preserve">For the threads program, I parallelized the Gaussian Blur for the Red, Green and Blue channels, since they operated on data that was entirely separate. I created two threads to work on the Red and Blue arrays, while the main thread worked on the green channel. Joining the other two threads after this parallel section </w:t>
      </w:r>
      <w:r w:rsidR="00413816">
        <w:t>ensures that the destination buffers already hold the correct image data.</w:t>
      </w:r>
      <w:r w:rsidR="00413816">
        <w:br/>
        <w:t xml:space="preserve">Then, I parallelized the assembly of the destination buffers into a single image buffer, by splitting up the image into rows and allowing each thread to fill up </w:t>
      </w:r>
      <w:r w:rsidR="009F5500">
        <w:t>a few</w:t>
      </w:r>
      <w:r w:rsidR="00413816">
        <w:t xml:space="preserve"> rows, thus dramatically speeding up this process. The writing section was refactored to use the image buffer in a single </w:t>
      </w:r>
      <w:proofErr w:type="spellStart"/>
      <w:r w:rsidR="00413816" w:rsidRPr="003C5AAC">
        <w:rPr>
          <w:rFonts w:ascii="Consolas" w:hAnsi="Consolas"/>
        </w:rPr>
        <w:t>fwrite</w:t>
      </w:r>
      <w:proofErr w:type="spellEnd"/>
      <w:r w:rsidR="00413816">
        <w:t xml:space="preserve"> operation, </w:t>
      </w:r>
      <w:r w:rsidR="00A96928">
        <w:t>to</w:t>
      </w:r>
      <w:r w:rsidR="00413816">
        <w:t xml:space="preserve"> reduce incurring </w:t>
      </w:r>
      <m:oMath>
        <m:r>
          <w:rPr>
            <w:rFonts w:ascii="Cambria Math" w:hAnsi="Cambria Math"/>
          </w:rPr>
          <m:t>3×h×p</m:t>
        </m:r>
      </m:oMath>
      <w:r w:rsidR="00413816">
        <w:t xml:space="preserve"> syscall overheads, as was the case in the </w:t>
      </w:r>
      <w:proofErr w:type="spellStart"/>
      <w:r w:rsidR="00413816">
        <w:t>unoptimized</w:t>
      </w:r>
      <w:proofErr w:type="spellEnd"/>
      <w:r w:rsidR="00413816">
        <w:t xml:space="preserve">, program, where </w:t>
      </w:r>
      <w:proofErr w:type="spellStart"/>
      <w:r w:rsidR="00413816" w:rsidRPr="003C5AAC">
        <w:rPr>
          <w:rFonts w:ascii="Consolas" w:hAnsi="Consolas"/>
        </w:rPr>
        <w:t>fwrite</w:t>
      </w:r>
      <w:proofErr w:type="spellEnd"/>
      <w:r w:rsidR="00413816">
        <w:t xml:space="preserve"> would be called once for each pixel-channel.</w:t>
      </w:r>
    </w:p>
    <w:p w14:paraId="43B38843" w14:textId="77777777" w:rsidR="00EC2B1C" w:rsidRDefault="00EC2B1C" w:rsidP="00EC2B1C">
      <w:pPr>
        <w:pStyle w:val="Body"/>
      </w:pPr>
    </w:p>
    <w:p w14:paraId="7C81F41E" w14:textId="5C33F62E" w:rsidR="00285C4F" w:rsidRDefault="00285C4F" w:rsidP="00EC2B1C">
      <w:pPr>
        <w:pStyle w:val="Body"/>
      </w:pPr>
      <w:r>
        <w:t xml:space="preserve">Refer to the table in 2a. If we consider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(seq)</m:t>
        </m:r>
      </m:oMath>
      <w:r>
        <w:t xml:space="preserve"> as the best sequential algorithm, we can see that the threads program has a maximum speedup of </w:t>
      </w:r>
      <m:oMath>
        <m:f>
          <m:fPr>
            <m:ctrlPr>
              <w:rPr>
                <w:rFonts w:ascii="Cambria Math" w:hAnsi="Cambria Math"/>
                <w:i/>
              </w:rPr>
            </m:ctrlPr>
          </m:fPr>
          <m:num>
            <m:r>
              <w:rPr>
                <w:rFonts w:ascii="Cambria Math" w:hAnsi="Cambria Math"/>
              </w:rPr>
              <m:t>2.29</m:t>
            </m:r>
          </m:num>
          <m:den>
            <m:r>
              <w:rPr>
                <w:rFonts w:ascii="Cambria Math" w:hAnsi="Cambria Math"/>
              </w:rPr>
              <m:t>0.92</m:t>
            </m:r>
          </m:den>
        </m:f>
        <m:r>
          <w:rPr>
            <w:rFonts w:ascii="Cambria Math" w:hAnsi="Cambria Math"/>
          </w:rPr>
          <m:t>=2.49</m:t>
        </m:r>
      </m:oMath>
      <w:r>
        <w:t>.</w:t>
      </w:r>
    </w:p>
    <w:p w14:paraId="1F9399DA" w14:textId="77777777" w:rsidR="00285C4F" w:rsidRDefault="00285C4F" w:rsidP="00EC2B1C">
      <w:pPr>
        <w:pStyle w:val="Body"/>
      </w:pPr>
    </w:p>
    <w:p w14:paraId="597F4D60" w14:textId="03C85051" w:rsidR="00EC2B1C" w:rsidRPr="00EC2B1C" w:rsidRDefault="00EC2B1C" w:rsidP="00EC2B1C">
      <w:pPr>
        <w:pStyle w:val="Body"/>
        <w:rPr>
          <w:b/>
        </w:rPr>
      </w:pPr>
      <w:proofErr w:type="spellStart"/>
      <w:r>
        <w:rPr>
          <w:b/>
        </w:rPr>
        <w:t>OpenMP</w:t>
      </w:r>
      <w:proofErr w:type="spellEnd"/>
      <w:r>
        <w:rPr>
          <w:b/>
        </w:rPr>
        <w:t>:</w:t>
      </w:r>
    </w:p>
    <w:p w14:paraId="2532F972" w14:textId="58578265" w:rsidR="003C5AAC" w:rsidRDefault="00A96928" w:rsidP="00EC2B1C">
      <w:pPr>
        <w:pStyle w:val="Body"/>
      </w:pPr>
      <w:r>
        <w:t>Similarly,</w:t>
      </w:r>
      <w:r w:rsidR="003C5AAC">
        <w:t xml:space="preserve"> for </w:t>
      </w:r>
      <w:proofErr w:type="spellStart"/>
      <w:r w:rsidR="003C5AAC" w:rsidRPr="003C5AAC">
        <w:rPr>
          <w:rFonts w:ascii="Consolas" w:hAnsi="Consolas"/>
        </w:rPr>
        <w:t>blur_omp</w:t>
      </w:r>
      <w:proofErr w:type="spellEnd"/>
      <w:r w:rsidR="003C5AAC">
        <w:t xml:space="preserve">, the Red, Green and Blue channels were parallelized to run on multiple </w:t>
      </w:r>
      <w:proofErr w:type="spellStart"/>
      <w:r w:rsidR="003C5AAC">
        <w:t>OpenMP</w:t>
      </w:r>
      <w:proofErr w:type="spellEnd"/>
      <w:r w:rsidR="003C5AAC">
        <w:t xml:space="preserve"> processes, thus reducing the time required to complete the Gaussian blur section. Because assembly of the channels into a destination buffer could deal exclusively with blocks of rows that operated independently from each other (unlike the Gaussian blur process), this segment could easily be loop-parallelized with the </w:t>
      </w:r>
      <w:proofErr w:type="spellStart"/>
      <w:r w:rsidR="003C5AAC">
        <w:t>OpenMP</w:t>
      </w:r>
      <w:proofErr w:type="spellEnd"/>
      <w:r w:rsidR="003C5AAC">
        <w:t xml:space="preserve"> </w:t>
      </w:r>
      <w:r w:rsidR="003C5AAC" w:rsidRPr="003C5AAC">
        <w:rPr>
          <w:rFonts w:ascii="Consolas" w:hAnsi="Consolas"/>
        </w:rPr>
        <w:t>parallel for</w:t>
      </w:r>
      <w:r w:rsidR="003C5AAC">
        <w:t xml:space="preserve"> construct</w:t>
      </w:r>
      <w:r w:rsidR="00763E04">
        <w:t>.</w:t>
      </w:r>
    </w:p>
    <w:p w14:paraId="507825D7" w14:textId="77777777" w:rsidR="00285C4F" w:rsidRDefault="00285C4F" w:rsidP="00EC2B1C">
      <w:pPr>
        <w:pStyle w:val="Body"/>
      </w:pPr>
    </w:p>
    <w:p w14:paraId="29855B06" w14:textId="073C7BAF" w:rsidR="00285C4F" w:rsidRDefault="00285C4F" w:rsidP="00EC2B1C">
      <w:pPr>
        <w:pStyle w:val="Body"/>
      </w:pPr>
      <w:proofErr w:type="gramStart"/>
      <w:r>
        <w:t>Again</w:t>
      </w:r>
      <w:proofErr w:type="gramEnd"/>
      <w:r>
        <w:t xml:space="preserve"> referring to the table in 2a and using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(seq)</m:t>
        </m:r>
      </m:oMath>
      <w:r>
        <w:t xml:space="preserve"> as the best sequential algorithm, the OMP program has a maximum speedup of </w:t>
      </w:r>
      <m:oMath>
        <m:f>
          <m:fPr>
            <m:ctrlPr>
              <w:rPr>
                <w:rFonts w:ascii="Cambria Math" w:hAnsi="Cambria Math"/>
                <w:i/>
              </w:rPr>
            </m:ctrlPr>
          </m:fPr>
          <m:num>
            <m:r>
              <w:rPr>
                <w:rFonts w:ascii="Cambria Math" w:hAnsi="Cambria Math"/>
              </w:rPr>
              <m:t>2.29</m:t>
            </m:r>
          </m:num>
          <m:den>
            <m:r>
              <w:rPr>
                <w:rFonts w:ascii="Cambria Math" w:hAnsi="Cambria Math"/>
              </w:rPr>
              <m:t>0.94</m:t>
            </m:r>
          </m:den>
        </m:f>
        <m:r>
          <w:rPr>
            <w:rFonts w:ascii="Cambria Math" w:hAnsi="Cambria Math"/>
          </w:rPr>
          <m:t>=2.44</m:t>
        </m:r>
      </m:oMath>
    </w:p>
    <w:p w14:paraId="2C508EDC" w14:textId="77777777" w:rsidR="00285C4F" w:rsidRDefault="00285C4F" w:rsidP="00EC2B1C">
      <w:pPr>
        <w:pStyle w:val="Body"/>
      </w:pPr>
    </w:p>
    <w:p w14:paraId="29361C1C" w14:textId="77777777" w:rsidR="00154DC4" w:rsidRDefault="00154DC4" w:rsidP="00EC2B1C">
      <w:pPr>
        <w:pStyle w:val="Body"/>
      </w:pPr>
    </w:p>
    <w:p w14:paraId="1BE12009" w14:textId="77777777" w:rsidR="00154DC4" w:rsidRDefault="00154DC4" w:rsidP="00EC2B1C">
      <w:pPr>
        <w:pStyle w:val="Body"/>
      </w:pPr>
    </w:p>
    <w:p w14:paraId="2696C626" w14:textId="77777777" w:rsidR="00154DC4" w:rsidRDefault="00154DC4" w:rsidP="00EC2B1C">
      <w:pPr>
        <w:pStyle w:val="Body"/>
      </w:pPr>
    </w:p>
    <w:p w14:paraId="013C6139" w14:textId="77777777" w:rsidR="00154DC4" w:rsidRDefault="00154DC4" w:rsidP="00EC2B1C">
      <w:pPr>
        <w:pStyle w:val="Body"/>
      </w:pPr>
    </w:p>
    <w:p w14:paraId="0F49414D" w14:textId="20785F95" w:rsidR="00CE0F70" w:rsidRDefault="00CE0F70" w:rsidP="00CE0F70">
      <w:pPr>
        <w:pStyle w:val="Heading2"/>
      </w:pPr>
      <w:r>
        <w:t>Question 2</w:t>
      </w:r>
      <w:bookmarkStart w:id="0" w:name="_GoBack"/>
      <w:bookmarkEnd w:id="0"/>
    </w:p>
    <w:p w14:paraId="6B3555F3" w14:textId="21D5FA71" w:rsidR="003E440C" w:rsidRDefault="003E440C" w:rsidP="00CE0F70">
      <w:pPr>
        <w:pStyle w:val="Body"/>
        <w:numPr>
          <w:ilvl w:val="0"/>
          <w:numId w:val="1"/>
        </w:numPr>
      </w:pPr>
      <w:r>
        <w:t>Table</w:t>
      </w:r>
      <w:r w:rsidR="009F6322">
        <w:t xml:space="preserve"> below:</w:t>
      </w:r>
      <w:r w:rsidR="00293E5A">
        <w:t xml:space="preserve"> The data is available in results.txt, or by running </w:t>
      </w:r>
      <w:r w:rsidR="00293E5A" w:rsidRPr="00293E5A">
        <w:rPr>
          <w:rFonts w:ascii="Consolas" w:hAnsi="Consolas"/>
        </w:rPr>
        <w:t>make 2a</w:t>
      </w:r>
      <w:r>
        <w:br/>
      </w:r>
      <w:r w:rsidR="001B19F8">
        <w:t xml:space="preserve">Timing is measured using the Unix </w:t>
      </w:r>
      <w:r w:rsidR="001B19F8" w:rsidRPr="001B19F8">
        <w:rPr>
          <w:rFonts w:ascii="Consolas" w:hAnsi="Consolas"/>
        </w:rPr>
        <w:t>time</w:t>
      </w:r>
      <w:r w:rsidR="001B19F8">
        <w:t xml:space="preserve"> utility</w:t>
      </w:r>
      <w:r w:rsidR="00BF57F5">
        <w:t xml:space="preserve">, and the program is run with </w:t>
      </w:r>
      <m:oMath>
        <m:r>
          <w:rPr>
            <w:rFonts w:ascii="Cambria Math" w:hAnsi="Cambria Math"/>
          </w:rPr>
          <m:t>σ=3, k=9</m:t>
        </m:r>
      </m:oMath>
    </w:p>
    <w:tbl>
      <w:tblPr>
        <w:tblStyle w:val="TableGrid"/>
        <w:tblW w:w="0" w:type="auto"/>
        <w:tblInd w:w="360" w:type="dxa"/>
        <w:tblLook w:val="04A0" w:firstRow="1" w:lastRow="0" w:firstColumn="1" w:lastColumn="0" w:noHBand="0" w:noVBand="1"/>
      </w:tblPr>
      <w:tblGrid>
        <w:gridCol w:w="1280"/>
        <w:gridCol w:w="1652"/>
        <w:gridCol w:w="1442"/>
        <w:gridCol w:w="1442"/>
        <w:gridCol w:w="1443"/>
        <w:gridCol w:w="1443"/>
      </w:tblGrid>
      <w:tr w:rsidR="003E440C" w14:paraId="383C01C8" w14:textId="77777777" w:rsidTr="00DD47C5">
        <w:tc>
          <w:tcPr>
            <w:tcW w:w="1280" w:type="dxa"/>
            <w:vMerge w:val="restart"/>
          </w:tcPr>
          <w:p w14:paraId="5DABDEA9" w14:textId="41B63C09" w:rsidR="003E440C" w:rsidRDefault="003E440C"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Number of Cores</w:t>
            </w:r>
          </w:p>
        </w:tc>
        <w:tc>
          <w:tcPr>
            <w:tcW w:w="3094" w:type="dxa"/>
            <w:gridSpan w:val="2"/>
          </w:tcPr>
          <w:p w14:paraId="34458D4A" w14:textId="67127A42" w:rsidR="003E440C" w:rsidRDefault="00DD47C5"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Execution Time</w:t>
            </w:r>
          </w:p>
        </w:tc>
        <w:tc>
          <w:tcPr>
            <w:tcW w:w="4328" w:type="dxa"/>
            <w:gridSpan w:val="3"/>
          </w:tcPr>
          <w:p w14:paraId="35F2A1F5" w14:textId="7EEC4161" w:rsidR="003E440C" w:rsidRDefault="003E440C"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Speedup</w:t>
            </w:r>
          </w:p>
        </w:tc>
      </w:tr>
      <w:tr w:rsidR="003E440C" w14:paraId="4E4A1760" w14:textId="77777777" w:rsidTr="00DD47C5">
        <w:trPr>
          <w:trHeight w:val="390"/>
        </w:trPr>
        <w:tc>
          <w:tcPr>
            <w:tcW w:w="1280" w:type="dxa"/>
            <w:vMerge/>
          </w:tcPr>
          <w:p w14:paraId="711D1DF6" w14:textId="77777777" w:rsidR="003E440C" w:rsidRDefault="003E440C"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p>
        </w:tc>
        <w:tc>
          <w:tcPr>
            <w:tcW w:w="1652" w:type="dxa"/>
          </w:tcPr>
          <w:p w14:paraId="05134B13" w14:textId="48951A14" w:rsidR="003E440C" w:rsidRDefault="003E440C"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Threads</w:t>
            </w:r>
          </w:p>
        </w:tc>
        <w:tc>
          <w:tcPr>
            <w:tcW w:w="1442" w:type="dxa"/>
          </w:tcPr>
          <w:p w14:paraId="5033D02C" w14:textId="1B164437" w:rsidR="003E440C" w:rsidRDefault="003E440C"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r>
              <w:t>OpenMP</w:t>
            </w:r>
            <w:proofErr w:type="spellEnd"/>
          </w:p>
        </w:tc>
        <w:tc>
          <w:tcPr>
            <w:tcW w:w="1442" w:type="dxa"/>
          </w:tcPr>
          <w:p w14:paraId="6EC611A1" w14:textId="47BAC610" w:rsidR="003E440C" w:rsidRDefault="003E440C"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Sequential</w:t>
            </w:r>
          </w:p>
        </w:tc>
        <w:tc>
          <w:tcPr>
            <w:tcW w:w="1443" w:type="dxa"/>
          </w:tcPr>
          <w:p w14:paraId="3F9F5209" w14:textId="634D3FA2" w:rsidR="003E440C" w:rsidRDefault="003E440C"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Threads</w:t>
            </w:r>
          </w:p>
        </w:tc>
        <w:tc>
          <w:tcPr>
            <w:tcW w:w="1443" w:type="dxa"/>
          </w:tcPr>
          <w:p w14:paraId="5E1B098C" w14:textId="69EBB73A" w:rsidR="003E440C" w:rsidRDefault="00B4684B"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OMP</w:t>
            </w:r>
          </w:p>
        </w:tc>
      </w:tr>
      <w:tr w:rsidR="003E440C" w14:paraId="118C957A" w14:textId="77777777" w:rsidTr="00DD47C5">
        <w:tc>
          <w:tcPr>
            <w:tcW w:w="1280" w:type="dxa"/>
          </w:tcPr>
          <w:p w14:paraId="0B6F9DB6" w14:textId="7CBDF5C0" w:rsidR="003E440C" w:rsidRDefault="003E440C"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1</w:t>
            </w:r>
          </w:p>
        </w:tc>
        <w:tc>
          <w:tcPr>
            <w:tcW w:w="1652" w:type="dxa"/>
          </w:tcPr>
          <w:p w14:paraId="5F93C5B9" w14:textId="14725A61" w:rsidR="003E440C" w:rsidRDefault="00DD47C5"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r>
              <w:t>Seq</w:t>
            </w:r>
            <w:proofErr w:type="spellEnd"/>
            <w:r>
              <w:t xml:space="preserve">: </w:t>
            </w:r>
            <w:r w:rsidR="00DC2966">
              <w:t>2.29</w:t>
            </w:r>
          </w:p>
          <w:p w14:paraId="54020ECE" w14:textId="20EBCBE1" w:rsidR="00DF354C" w:rsidRDefault="00DD47C5" w:rsidP="00BB0457">
            <w:pPr>
              <w:pStyle w:val="Body"/>
              <w:pBdr>
                <w:top w:val="none" w:sz="0" w:space="0" w:color="auto"/>
                <w:left w:val="none" w:sz="0" w:space="0" w:color="auto"/>
                <w:bottom w:val="none" w:sz="0" w:space="0" w:color="auto"/>
                <w:right w:val="none" w:sz="0" w:space="0" w:color="auto"/>
                <w:between w:val="none" w:sz="0" w:space="0" w:color="auto"/>
                <w:bar w:val="none" w:sz="0" w:color="auto"/>
              </w:pBdr>
            </w:pPr>
            <w:r>
              <w:t xml:space="preserve">Threads: </w:t>
            </w:r>
            <w:r w:rsidR="00DF354C">
              <w:t>2.</w:t>
            </w:r>
            <w:r w:rsidR="00BB0457">
              <w:t>30</w:t>
            </w:r>
          </w:p>
        </w:tc>
        <w:tc>
          <w:tcPr>
            <w:tcW w:w="1442" w:type="dxa"/>
          </w:tcPr>
          <w:p w14:paraId="6DFEDDCF" w14:textId="423CCCFF" w:rsidR="003E440C" w:rsidRDefault="00DC2966" w:rsidP="00BB0457">
            <w:pPr>
              <w:pStyle w:val="Body"/>
              <w:pBdr>
                <w:top w:val="none" w:sz="0" w:space="0" w:color="auto"/>
                <w:left w:val="none" w:sz="0" w:space="0" w:color="auto"/>
                <w:bottom w:val="none" w:sz="0" w:space="0" w:color="auto"/>
                <w:right w:val="none" w:sz="0" w:space="0" w:color="auto"/>
                <w:between w:val="none" w:sz="0" w:space="0" w:color="auto"/>
                <w:bar w:val="none" w:sz="0" w:color="auto"/>
              </w:pBdr>
            </w:pPr>
            <w:r>
              <w:t>2.</w:t>
            </w:r>
            <w:r w:rsidR="00BB0457">
              <w:t>89</w:t>
            </w:r>
          </w:p>
        </w:tc>
        <w:tc>
          <w:tcPr>
            <w:tcW w:w="1442" w:type="dxa"/>
          </w:tcPr>
          <w:p w14:paraId="65903A65" w14:textId="7D01EE03" w:rsidR="003E440C" w:rsidRDefault="008B2483"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1</w:t>
            </w:r>
          </w:p>
        </w:tc>
        <w:tc>
          <w:tcPr>
            <w:tcW w:w="1443" w:type="dxa"/>
          </w:tcPr>
          <w:p w14:paraId="691D199E" w14:textId="74B80FBE" w:rsidR="003E440C" w:rsidRDefault="008B2483"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1</w:t>
            </w:r>
          </w:p>
        </w:tc>
        <w:tc>
          <w:tcPr>
            <w:tcW w:w="1443" w:type="dxa"/>
          </w:tcPr>
          <w:p w14:paraId="1C6CB5F1" w14:textId="5440DF1D" w:rsidR="003E440C" w:rsidRDefault="008B2483"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1</w:t>
            </w:r>
          </w:p>
        </w:tc>
      </w:tr>
      <w:tr w:rsidR="003E440C" w14:paraId="4AD96371" w14:textId="77777777" w:rsidTr="00DD47C5">
        <w:tc>
          <w:tcPr>
            <w:tcW w:w="1280" w:type="dxa"/>
          </w:tcPr>
          <w:p w14:paraId="594F2244" w14:textId="431545EA" w:rsidR="003E440C" w:rsidRDefault="003E440C"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2</w:t>
            </w:r>
          </w:p>
        </w:tc>
        <w:tc>
          <w:tcPr>
            <w:tcW w:w="1652" w:type="dxa"/>
          </w:tcPr>
          <w:p w14:paraId="4BE26657" w14:textId="2A164DFA" w:rsidR="00DC2966" w:rsidRDefault="00BB0457"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1.25</w:t>
            </w:r>
          </w:p>
        </w:tc>
        <w:tc>
          <w:tcPr>
            <w:tcW w:w="1442" w:type="dxa"/>
          </w:tcPr>
          <w:p w14:paraId="477CF710" w14:textId="4A8F865F" w:rsidR="003E440C" w:rsidRDefault="00DC2966"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1.27</w:t>
            </w:r>
          </w:p>
        </w:tc>
        <w:tc>
          <w:tcPr>
            <w:tcW w:w="1442" w:type="dxa"/>
          </w:tcPr>
          <w:p w14:paraId="201F0A64" w14:textId="2671DC31" w:rsidR="003E440C" w:rsidRDefault="008B2483"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1.83</w:t>
            </w:r>
          </w:p>
        </w:tc>
        <w:tc>
          <w:tcPr>
            <w:tcW w:w="1443" w:type="dxa"/>
          </w:tcPr>
          <w:p w14:paraId="61DE4F2E" w14:textId="7919074F" w:rsidR="003E440C" w:rsidRDefault="008B2483"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1.84</w:t>
            </w:r>
          </w:p>
        </w:tc>
        <w:tc>
          <w:tcPr>
            <w:tcW w:w="1443" w:type="dxa"/>
          </w:tcPr>
          <w:p w14:paraId="28908209" w14:textId="4807C9A1" w:rsidR="003E440C" w:rsidRDefault="008B2483"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2.27</w:t>
            </w:r>
          </w:p>
        </w:tc>
      </w:tr>
      <w:tr w:rsidR="003E440C" w14:paraId="0BFC9E0F" w14:textId="77777777" w:rsidTr="00DD47C5">
        <w:tc>
          <w:tcPr>
            <w:tcW w:w="1280" w:type="dxa"/>
          </w:tcPr>
          <w:p w14:paraId="10C8CD88" w14:textId="57F2DD2D" w:rsidR="003E440C" w:rsidRDefault="003E440C"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4</w:t>
            </w:r>
          </w:p>
        </w:tc>
        <w:tc>
          <w:tcPr>
            <w:tcW w:w="1652" w:type="dxa"/>
          </w:tcPr>
          <w:p w14:paraId="028187F7" w14:textId="2F4F520B" w:rsidR="00DC2966" w:rsidRDefault="00DC2966"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0.9</w:t>
            </w:r>
            <w:r w:rsidR="00BB0457">
              <w:t>2</w:t>
            </w:r>
          </w:p>
        </w:tc>
        <w:tc>
          <w:tcPr>
            <w:tcW w:w="1442" w:type="dxa"/>
          </w:tcPr>
          <w:p w14:paraId="3E49D2FE" w14:textId="1B45E542" w:rsidR="003E440C" w:rsidRDefault="00A14D13"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0.9</w:t>
            </w:r>
            <w:r w:rsidR="00BB0457">
              <w:t>4</w:t>
            </w:r>
          </w:p>
        </w:tc>
        <w:tc>
          <w:tcPr>
            <w:tcW w:w="1442" w:type="dxa"/>
          </w:tcPr>
          <w:p w14:paraId="31301FF6" w14:textId="0517243E" w:rsidR="003E440C" w:rsidRDefault="008B2483"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2.49</w:t>
            </w:r>
          </w:p>
        </w:tc>
        <w:tc>
          <w:tcPr>
            <w:tcW w:w="1443" w:type="dxa"/>
          </w:tcPr>
          <w:p w14:paraId="1E46E800" w14:textId="503A54CA" w:rsidR="003E440C" w:rsidRDefault="008B2483"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2.5</w:t>
            </w:r>
          </w:p>
        </w:tc>
        <w:tc>
          <w:tcPr>
            <w:tcW w:w="1443" w:type="dxa"/>
          </w:tcPr>
          <w:p w14:paraId="213F145B" w14:textId="6DCEF3B6" w:rsidR="003E440C" w:rsidRDefault="008B2483"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3.07</w:t>
            </w:r>
          </w:p>
        </w:tc>
      </w:tr>
      <w:tr w:rsidR="003E440C" w14:paraId="4A06313C" w14:textId="77777777" w:rsidTr="00DD47C5">
        <w:tc>
          <w:tcPr>
            <w:tcW w:w="1280" w:type="dxa"/>
          </w:tcPr>
          <w:p w14:paraId="7548655C" w14:textId="5002A6D4" w:rsidR="003E440C" w:rsidRDefault="003E440C"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6</w:t>
            </w:r>
          </w:p>
        </w:tc>
        <w:tc>
          <w:tcPr>
            <w:tcW w:w="1652" w:type="dxa"/>
          </w:tcPr>
          <w:p w14:paraId="7565784C" w14:textId="7508F75B" w:rsidR="00DC2966" w:rsidRDefault="00DC2966" w:rsidP="00BB0457">
            <w:pPr>
              <w:pStyle w:val="Body"/>
              <w:pBdr>
                <w:top w:val="none" w:sz="0" w:space="0" w:color="auto"/>
                <w:left w:val="none" w:sz="0" w:space="0" w:color="auto"/>
                <w:bottom w:val="none" w:sz="0" w:space="0" w:color="auto"/>
                <w:right w:val="none" w:sz="0" w:space="0" w:color="auto"/>
                <w:between w:val="none" w:sz="0" w:space="0" w:color="auto"/>
                <w:bar w:val="none" w:sz="0" w:color="auto"/>
              </w:pBdr>
            </w:pPr>
            <w:r>
              <w:t>0.9</w:t>
            </w:r>
            <w:r w:rsidR="00BB0457">
              <w:t>2</w:t>
            </w:r>
          </w:p>
        </w:tc>
        <w:tc>
          <w:tcPr>
            <w:tcW w:w="1442" w:type="dxa"/>
          </w:tcPr>
          <w:p w14:paraId="50C501CE" w14:textId="49B9C9FF" w:rsidR="003E440C" w:rsidRDefault="00DC2966"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0.94</w:t>
            </w:r>
          </w:p>
        </w:tc>
        <w:tc>
          <w:tcPr>
            <w:tcW w:w="1442" w:type="dxa"/>
          </w:tcPr>
          <w:p w14:paraId="30E321F7" w14:textId="790B871F" w:rsidR="003E440C" w:rsidRDefault="008B2483"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2.49</w:t>
            </w:r>
          </w:p>
        </w:tc>
        <w:tc>
          <w:tcPr>
            <w:tcW w:w="1443" w:type="dxa"/>
          </w:tcPr>
          <w:p w14:paraId="149ACA50" w14:textId="68D3A338" w:rsidR="003E440C" w:rsidRDefault="008B2483"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2.5</w:t>
            </w:r>
          </w:p>
        </w:tc>
        <w:tc>
          <w:tcPr>
            <w:tcW w:w="1443" w:type="dxa"/>
          </w:tcPr>
          <w:p w14:paraId="115020C7" w14:textId="37687F3C" w:rsidR="003E440C" w:rsidRDefault="008B2483"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3.07</w:t>
            </w:r>
          </w:p>
        </w:tc>
      </w:tr>
      <w:tr w:rsidR="003E440C" w14:paraId="0F8A24E6" w14:textId="77777777" w:rsidTr="00DD47C5">
        <w:tc>
          <w:tcPr>
            <w:tcW w:w="1280" w:type="dxa"/>
          </w:tcPr>
          <w:p w14:paraId="6A9B9473" w14:textId="40746F03" w:rsidR="003E440C" w:rsidRDefault="003E440C"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lastRenderedPageBreak/>
              <w:t>8</w:t>
            </w:r>
          </w:p>
        </w:tc>
        <w:tc>
          <w:tcPr>
            <w:tcW w:w="1652" w:type="dxa"/>
          </w:tcPr>
          <w:p w14:paraId="6D9AEED2" w14:textId="33412354" w:rsidR="00DC2966" w:rsidRDefault="00DC2966" w:rsidP="00BB0457">
            <w:pPr>
              <w:pStyle w:val="Body"/>
              <w:pBdr>
                <w:top w:val="none" w:sz="0" w:space="0" w:color="auto"/>
                <w:left w:val="none" w:sz="0" w:space="0" w:color="auto"/>
                <w:bottom w:val="none" w:sz="0" w:space="0" w:color="auto"/>
                <w:right w:val="none" w:sz="0" w:space="0" w:color="auto"/>
                <w:between w:val="none" w:sz="0" w:space="0" w:color="auto"/>
                <w:bar w:val="none" w:sz="0" w:color="auto"/>
              </w:pBdr>
            </w:pPr>
            <w:r>
              <w:t>0.</w:t>
            </w:r>
            <w:r w:rsidR="00BB0457">
              <w:t>93</w:t>
            </w:r>
          </w:p>
        </w:tc>
        <w:tc>
          <w:tcPr>
            <w:tcW w:w="1442" w:type="dxa"/>
          </w:tcPr>
          <w:p w14:paraId="6BC8CF78" w14:textId="33EFD833" w:rsidR="003E440C" w:rsidRDefault="00DC2966"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0.94</w:t>
            </w:r>
          </w:p>
        </w:tc>
        <w:tc>
          <w:tcPr>
            <w:tcW w:w="1442" w:type="dxa"/>
          </w:tcPr>
          <w:p w14:paraId="11CC1F10" w14:textId="63723E9E" w:rsidR="003E440C" w:rsidRDefault="008B2483"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2.46</w:t>
            </w:r>
          </w:p>
        </w:tc>
        <w:tc>
          <w:tcPr>
            <w:tcW w:w="1443" w:type="dxa"/>
          </w:tcPr>
          <w:p w14:paraId="5ED07503" w14:textId="1A299362" w:rsidR="003E440C" w:rsidRDefault="008B2483"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2.47</w:t>
            </w:r>
          </w:p>
        </w:tc>
        <w:tc>
          <w:tcPr>
            <w:tcW w:w="1443" w:type="dxa"/>
          </w:tcPr>
          <w:p w14:paraId="7E25E9E0" w14:textId="3EE5ECD9" w:rsidR="003E440C" w:rsidRDefault="008B2483" w:rsidP="003E440C">
            <w:pPr>
              <w:pStyle w:val="Body"/>
              <w:pBdr>
                <w:top w:val="none" w:sz="0" w:space="0" w:color="auto"/>
                <w:left w:val="none" w:sz="0" w:space="0" w:color="auto"/>
                <w:bottom w:val="none" w:sz="0" w:space="0" w:color="auto"/>
                <w:right w:val="none" w:sz="0" w:space="0" w:color="auto"/>
                <w:between w:val="none" w:sz="0" w:space="0" w:color="auto"/>
                <w:bar w:val="none" w:sz="0" w:color="auto"/>
              </w:pBdr>
            </w:pPr>
            <w:r>
              <w:t>3.07</w:t>
            </w:r>
          </w:p>
        </w:tc>
      </w:tr>
    </w:tbl>
    <w:p w14:paraId="333C0BA3" w14:textId="7C0F84DE" w:rsidR="003E440C" w:rsidRDefault="006967BB" w:rsidP="00A14D13">
      <w:pPr>
        <w:pStyle w:val="Body"/>
        <w:numPr>
          <w:ilvl w:val="0"/>
          <w:numId w:val="1"/>
        </w:numPr>
      </w:pPr>
      <w:r>
        <w:t xml:space="preserve">There is a difference, likely due to the overhead of </w:t>
      </w:r>
      <w:r w:rsidR="004B50E6">
        <w:t>threads/</w:t>
      </w:r>
      <w:proofErr w:type="spellStart"/>
      <w:r w:rsidR="004B50E6">
        <w:t>OpenMP</w:t>
      </w:r>
      <w:proofErr w:type="spellEnd"/>
      <w:r>
        <w:t xml:space="preserve">. On a single core, all the code is executed sequentially, but there are additional </w:t>
      </w:r>
      <w:r w:rsidR="004B50E6">
        <w:t xml:space="preserve">costs associated with context-switching. </w:t>
      </w:r>
      <w:r w:rsidR="00606A54">
        <w:br/>
        <w:t xml:space="preserve">Refer to Appendix A, for the results of a single core. We can see that the sequential program incurs 1 context-switch and uses 0.04s of kernel time. The threaded program uses 5 context-switches (on the same order of magnitude as 1), </w:t>
      </w:r>
      <w:proofErr w:type="gramStart"/>
      <w:r w:rsidR="00606A54">
        <w:t>and also</w:t>
      </w:r>
      <w:proofErr w:type="gramEnd"/>
      <w:r w:rsidR="00606A54">
        <w:t xml:space="preserve"> uses 0.04s. The </w:t>
      </w:r>
      <w:proofErr w:type="spellStart"/>
      <w:r w:rsidR="00606A54">
        <w:t>OpenMP</w:t>
      </w:r>
      <w:proofErr w:type="spellEnd"/>
      <w:r w:rsidR="00606A54">
        <w:t xml:space="preserve"> program uses a huge number (204) of context switches, and likely also uses more system calls, resulting in a higher kernel time.</w:t>
      </w:r>
    </w:p>
    <w:p w14:paraId="3440694A" w14:textId="4492011B" w:rsidR="00A14D13" w:rsidRDefault="007B0ACC" w:rsidP="00A14D13">
      <w:pPr>
        <w:pStyle w:val="Body"/>
        <w:numPr>
          <w:ilvl w:val="0"/>
          <w:numId w:val="1"/>
        </w:numPr>
      </w:pPr>
      <w:r>
        <w:t xml:space="preserve">Using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(OMP)</m:t>
        </m:r>
      </m:oMath>
      <w:r>
        <w:t xml:space="preserve"> to compute a speedup is not likely to be as useful as using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(seq)</m:t>
        </m:r>
      </m:oMath>
      <w:r>
        <w:t xml:space="preserve">, as the </w:t>
      </w:r>
      <w:proofErr w:type="spellStart"/>
      <w:r>
        <w:t>OpenMP</w:t>
      </w:r>
      <w:proofErr w:type="spellEnd"/>
      <w:r>
        <w:t xml:space="preserve"> program will incur the overheads of multithreading even with a single core. The result is as shown in the last column, where we might appear to get a </w:t>
      </w:r>
      <w:proofErr w:type="spellStart"/>
      <w:r>
        <w:t>superlinear</w:t>
      </w:r>
      <w:proofErr w:type="spellEnd"/>
      <w:r>
        <w:t xml:space="preserve"> speedup. </w:t>
      </w:r>
      <w:r>
        <w:br/>
        <w:t xml:space="preserve">Using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seq</m:t>
            </m:r>
          </m:e>
        </m:d>
      </m:oMath>
      <w:r>
        <w:t xml:space="preserve"> allows us to more accurately assess our parallel solution, as it also reflects the cost of parallelization. We realize, here, that while our program does result in a speedup, it does not scale proportionately with the number of cores.</w:t>
      </w:r>
    </w:p>
    <w:p w14:paraId="77543A05" w14:textId="3A67E982" w:rsidR="00A14D13" w:rsidRDefault="006C5E26" w:rsidP="00A14D13">
      <w:pPr>
        <w:pStyle w:val="Body"/>
        <w:numPr>
          <w:ilvl w:val="0"/>
          <w:numId w:val="1"/>
        </w:numPr>
      </w:pPr>
      <w:r>
        <w:t xml:space="preserve">Using an ideal program, we could use a total of eight threads, with one thread executing concurrently </w:t>
      </w:r>
      <w:r w:rsidR="002A1210">
        <w:t xml:space="preserve">on each of the eight cores without thread-switching. This assumes that the data can be partitioned eight ways such that no significant synchronization is necessary, which does not apply in the program above (only a three-way partition of the data is done in </w:t>
      </w:r>
      <w:proofErr w:type="spellStart"/>
      <w:r w:rsidR="002A1210" w:rsidRPr="002A1210">
        <w:rPr>
          <w:rFonts w:ascii="Consolas" w:hAnsi="Consolas"/>
        </w:rPr>
        <w:t>blur_threads.c</w:t>
      </w:r>
      <w:proofErr w:type="spellEnd"/>
      <w:r w:rsidR="002A1210">
        <w:t>)</w:t>
      </w:r>
      <w:r w:rsidR="00032793">
        <w:br/>
        <w:t>An experiment would be to first design a variable-partition program, and then run it with various thread counts and measure the wall-clock time for each of these programs. Comparing the (repeated and averaged) results should give an idea of an optimal thread count.</w:t>
      </w:r>
    </w:p>
    <w:p w14:paraId="527FAC69" w14:textId="59E20036" w:rsidR="00B21EDA" w:rsidRDefault="00B21EDA" w:rsidP="00A14D13">
      <w:pPr>
        <w:pStyle w:val="Body"/>
        <w:numPr>
          <w:ilvl w:val="0"/>
          <w:numId w:val="1"/>
        </w:numPr>
      </w:pPr>
      <w:r>
        <w:t xml:space="preserve">An experiment could spawn </w:t>
      </w:r>
      <w:proofErr w:type="gramStart"/>
      <w:r>
        <w:t>a large number of</w:t>
      </w:r>
      <w:proofErr w:type="gramEnd"/>
      <w:r>
        <w:t xml:space="preserve"> threads, creating and joining each thread in sequence, as outlined below, and comparing it with another program that directly invoked the same function.</w:t>
      </w:r>
    </w:p>
    <w:tbl>
      <w:tblPr>
        <w:tblStyle w:val="TableGrid"/>
        <w:tblW w:w="0" w:type="auto"/>
        <w:tblInd w:w="360" w:type="dxa"/>
        <w:tblLook w:val="04A0" w:firstRow="1" w:lastRow="0" w:firstColumn="1" w:lastColumn="0" w:noHBand="0" w:noVBand="1"/>
      </w:tblPr>
      <w:tblGrid>
        <w:gridCol w:w="4351"/>
        <w:gridCol w:w="4351"/>
      </w:tblGrid>
      <w:tr w:rsidR="00B21EDA" w14:paraId="33DA31D0" w14:textId="77777777" w:rsidTr="009D0395">
        <w:tc>
          <w:tcPr>
            <w:tcW w:w="8702" w:type="dxa"/>
            <w:gridSpan w:val="2"/>
          </w:tcPr>
          <w:p w14:paraId="1438B756" w14:textId="34F9C9AF" w:rsidR="00B21EDA" w:rsidRDefault="00B21EDA" w:rsidP="00B21ED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rPr>
            </w:pPr>
            <w:proofErr w:type="spellStart"/>
            <w:r>
              <w:rPr>
                <w:rFonts w:ascii="Consolas" w:hAnsi="Consolas"/>
              </w:rPr>
              <w:t>start_time</w:t>
            </w:r>
            <w:proofErr w:type="spellEnd"/>
            <w:r>
              <w:rPr>
                <w:rFonts w:ascii="Consolas" w:hAnsi="Consolas"/>
              </w:rPr>
              <w:t xml:space="preserve"> = </w:t>
            </w:r>
            <w:proofErr w:type="spellStart"/>
            <w:r>
              <w:rPr>
                <w:rFonts w:ascii="Consolas" w:hAnsi="Consolas"/>
              </w:rPr>
              <w:t>wall_clock_</w:t>
            </w:r>
            <w:proofErr w:type="gramStart"/>
            <w:r>
              <w:rPr>
                <w:rFonts w:ascii="Consolas" w:hAnsi="Consolas"/>
              </w:rPr>
              <w:t>time</w:t>
            </w:r>
            <w:proofErr w:type="spellEnd"/>
            <w:r>
              <w:rPr>
                <w:rFonts w:ascii="Consolas" w:hAnsi="Consolas"/>
              </w:rPr>
              <w:t>(</w:t>
            </w:r>
            <w:proofErr w:type="gramEnd"/>
            <w:r>
              <w:rPr>
                <w:rFonts w:ascii="Consolas" w:hAnsi="Consolas"/>
              </w:rPr>
              <w:t>);</w:t>
            </w:r>
          </w:p>
          <w:p w14:paraId="19CBA088" w14:textId="748459D0" w:rsidR="00B21EDA" w:rsidRPr="00B21EDA" w:rsidRDefault="00B21EDA" w:rsidP="00B21ED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rPr>
            </w:pPr>
            <w:r>
              <w:rPr>
                <w:rFonts w:ascii="Consolas" w:hAnsi="Consolas"/>
              </w:rPr>
              <w:t xml:space="preserve">for </w:t>
            </w:r>
            <w:proofErr w:type="spellStart"/>
            <w:r>
              <w:rPr>
                <w:rFonts w:ascii="Consolas" w:hAnsi="Consolas"/>
              </w:rPr>
              <w:t>i</w:t>
            </w:r>
            <w:proofErr w:type="spellEnd"/>
            <w:r>
              <w:rPr>
                <w:rFonts w:ascii="Consolas" w:hAnsi="Consolas"/>
              </w:rPr>
              <w:t xml:space="preserve"> from 0 to 1000 {</w:t>
            </w:r>
          </w:p>
        </w:tc>
      </w:tr>
      <w:tr w:rsidR="00B21EDA" w14:paraId="79CDFBB3" w14:textId="77777777" w:rsidTr="00B21EDA">
        <w:tc>
          <w:tcPr>
            <w:tcW w:w="4351" w:type="dxa"/>
          </w:tcPr>
          <w:p w14:paraId="54B5B913" w14:textId="3651998F" w:rsidR="00B21EDA" w:rsidRPr="00B21EDA" w:rsidRDefault="00B21EDA" w:rsidP="00B21ED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rPr>
            </w:pPr>
            <w:r>
              <w:rPr>
                <w:rFonts w:ascii="Consolas" w:hAnsi="Consolas"/>
              </w:rPr>
              <w:t>Sequential Program:</w:t>
            </w:r>
          </w:p>
        </w:tc>
        <w:tc>
          <w:tcPr>
            <w:tcW w:w="4351" w:type="dxa"/>
          </w:tcPr>
          <w:p w14:paraId="5A89F6CD" w14:textId="3CA0C3FA" w:rsidR="00B21EDA" w:rsidRPr="00B21EDA" w:rsidRDefault="00B21EDA" w:rsidP="00B21ED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rPr>
            </w:pPr>
            <w:r>
              <w:rPr>
                <w:rFonts w:ascii="Consolas" w:hAnsi="Consolas"/>
              </w:rPr>
              <w:t>Threaded program:</w:t>
            </w:r>
          </w:p>
        </w:tc>
      </w:tr>
      <w:tr w:rsidR="00B21EDA" w14:paraId="6236CBCC" w14:textId="77777777" w:rsidTr="00B21EDA">
        <w:tc>
          <w:tcPr>
            <w:tcW w:w="4351" w:type="dxa"/>
          </w:tcPr>
          <w:p w14:paraId="6E3DEB13" w14:textId="1FD800BB" w:rsidR="00B21EDA" w:rsidRPr="00B21EDA" w:rsidRDefault="00B21EDA" w:rsidP="00B21ED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rPr>
            </w:pPr>
            <w:proofErr w:type="spellStart"/>
            <w:r>
              <w:rPr>
                <w:rFonts w:ascii="Consolas" w:hAnsi="Consolas"/>
              </w:rPr>
              <w:t>do_</w:t>
            </w:r>
            <w:proofErr w:type="gramStart"/>
            <w:r>
              <w:rPr>
                <w:rFonts w:ascii="Consolas" w:hAnsi="Consolas"/>
              </w:rPr>
              <w:t>nothing</w:t>
            </w:r>
            <w:proofErr w:type="spellEnd"/>
            <w:r>
              <w:rPr>
                <w:rFonts w:ascii="Consolas" w:hAnsi="Consolas"/>
              </w:rPr>
              <w:t>(</w:t>
            </w:r>
            <w:proofErr w:type="gramEnd"/>
            <w:r>
              <w:rPr>
                <w:rFonts w:ascii="Consolas" w:hAnsi="Consolas"/>
              </w:rPr>
              <w:t>);</w:t>
            </w:r>
          </w:p>
        </w:tc>
        <w:tc>
          <w:tcPr>
            <w:tcW w:w="4351" w:type="dxa"/>
          </w:tcPr>
          <w:p w14:paraId="56BAB6EA" w14:textId="68562460" w:rsidR="00B21EDA" w:rsidRDefault="00B21EDA" w:rsidP="00B21ED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rPr>
            </w:pPr>
            <w:proofErr w:type="spellStart"/>
            <w:r>
              <w:rPr>
                <w:rFonts w:ascii="Consolas" w:hAnsi="Consolas"/>
              </w:rPr>
              <w:t>thread_</w:t>
            </w:r>
            <w:proofErr w:type="gramStart"/>
            <w:r>
              <w:rPr>
                <w:rFonts w:ascii="Consolas" w:hAnsi="Consolas"/>
              </w:rPr>
              <w:t>create</w:t>
            </w:r>
            <w:proofErr w:type="spellEnd"/>
            <w:r>
              <w:rPr>
                <w:rFonts w:ascii="Consolas" w:hAnsi="Consolas"/>
              </w:rPr>
              <w:t>(</w:t>
            </w:r>
            <w:proofErr w:type="gramEnd"/>
            <w:r>
              <w:rPr>
                <w:rFonts w:ascii="Consolas" w:hAnsi="Consolas"/>
              </w:rPr>
              <w:t xml:space="preserve">t, </w:t>
            </w:r>
            <w:proofErr w:type="spellStart"/>
            <w:r>
              <w:rPr>
                <w:rFonts w:ascii="Consolas" w:hAnsi="Consolas"/>
              </w:rPr>
              <w:t>do_nothing</w:t>
            </w:r>
            <w:proofErr w:type="spellEnd"/>
            <w:r>
              <w:rPr>
                <w:rFonts w:ascii="Consolas" w:hAnsi="Consolas"/>
              </w:rPr>
              <w:t>)</w:t>
            </w:r>
          </w:p>
          <w:p w14:paraId="58702B37" w14:textId="5BB9E80E" w:rsidR="00B21EDA" w:rsidRPr="00B21EDA" w:rsidRDefault="00B21EDA" w:rsidP="00B21ED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rPr>
            </w:pPr>
            <w:proofErr w:type="spellStart"/>
            <w:r>
              <w:rPr>
                <w:rFonts w:ascii="Consolas" w:hAnsi="Consolas"/>
              </w:rPr>
              <w:t>thread_join</w:t>
            </w:r>
            <w:proofErr w:type="spellEnd"/>
            <w:r>
              <w:rPr>
                <w:rFonts w:ascii="Consolas" w:hAnsi="Consolas"/>
              </w:rPr>
              <w:t>(t)</w:t>
            </w:r>
          </w:p>
        </w:tc>
      </w:tr>
      <w:tr w:rsidR="00B21EDA" w14:paraId="22A0968E" w14:textId="77777777" w:rsidTr="00631B8A">
        <w:tc>
          <w:tcPr>
            <w:tcW w:w="8702" w:type="dxa"/>
            <w:gridSpan w:val="2"/>
          </w:tcPr>
          <w:p w14:paraId="06083CBA" w14:textId="050E64AB" w:rsidR="00B21EDA" w:rsidRDefault="00B21EDA" w:rsidP="00B21ED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rPr>
            </w:pPr>
            <w:r>
              <w:rPr>
                <w:rFonts w:ascii="Consolas" w:hAnsi="Consolas"/>
              </w:rPr>
              <w:t>}</w:t>
            </w:r>
          </w:p>
          <w:p w14:paraId="7574F324" w14:textId="6DBB04B4" w:rsidR="00B21EDA" w:rsidRPr="00B21EDA" w:rsidRDefault="00B21EDA" w:rsidP="00B21ED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rPr>
            </w:pPr>
            <w:r>
              <w:rPr>
                <w:rFonts w:ascii="Consolas" w:hAnsi="Consolas"/>
              </w:rPr>
              <w:t xml:space="preserve">return </w:t>
            </w:r>
            <w:proofErr w:type="spellStart"/>
            <w:r>
              <w:rPr>
                <w:rFonts w:ascii="Consolas" w:hAnsi="Consolas"/>
              </w:rPr>
              <w:t>wall_clock_time</w:t>
            </w:r>
            <w:proofErr w:type="spellEnd"/>
            <w:r>
              <w:rPr>
                <w:rFonts w:ascii="Consolas" w:hAnsi="Consolas"/>
              </w:rPr>
              <w:t xml:space="preserve"> – </w:t>
            </w:r>
            <w:proofErr w:type="spellStart"/>
            <w:r>
              <w:rPr>
                <w:rFonts w:ascii="Consolas" w:hAnsi="Consolas"/>
              </w:rPr>
              <w:t>start_time</w:t>
            </w:r>
            <w:proofErr w:type="spellEnd"/>
            <w:r>
              <w:rPr>
                <w:rFonts w:ascii="Consolas" w:hAnsi="Consolas"/>
              </w:rPr>
              <w:t>;</w:t>
            </w:r>
          </w:p>
        </w:tc>
      </w:tr>
    </w:tbl>
    <w:p w14:paraId="533093BF" w14:textId="6003C6C7" w:rsidR="00B21EDA" w:rsidRDefault="00B21EDA" w:rsidP="00B21EDA">
      <w:pPr>
        <w:pStyle w:val="Body"/>
        <w:ind w:left="360"/>
      </w:pPr>
      <w:r>
        <w:br/>
        <w:t>The differences in execution time will be due to the overhead of threads, and dividing the differences in the timing of the two by 1000 will yield an approximate average per-thread overhead time.</w:t>
      </w:r>
    </w:p>
    <w:p w14:paraId="5774E57B" w14:textId="77777777" w:rsidR="004B50E6" w:rsidRDefault="004B50E6" w:rsidP="004B50E6">
      <w:pPr>
        <w:pStyle w:val="Body"/>
      </w:pPr>
    </w:p>
    <w:p w14:paraId="3A94848A" w14:textId="77777777" w:rsidR="004B50E6" w:rsidRDefault="004B50E6" w:rsidP="004B50E6">
      <w:pPr>
        <w:pStyle w:val="Body"/>
      </w:pPr>
    </w:p>
    <w:p w14:paraId="6EAD6857" w14:textId="0820AC60" w:rsidR="004B50E6" w:rsidRDefault="004B50E6" w:rsidP="004B50E6">
      <w:pPr>
        <w:pStyle w:val="Heading2"/>
      </w:pPr>
      <w:r>
        <w:t xml:space="preserve">Appendix A: </w:t>
      </w:r>
      <w:r w:rsidR="00793BBE">
        <w:t>results</w:t>
      </w:r>
      <w:r>
        <w:t>.txt</w:t>
      </w:r>
    </w:p>
    <w:p w14:paraId="08ECE1A9" w14:textId="1208D721" w:rsidR="004B50E6" w:rsidRPr="004B50E6" w:rsidRDefault="004B50E6" w:rsidP="004B50E6">
      <w:pPr>
        <w:pStyle w:val="Body"/>
        <w:rPr>
          <w:rFonts w:ascii="Consolas" w:hAnsi="Consolas"/>
        </w:rPr>
      </w:pPr>
      <w:r w:rsidRPr="004B50E6">
        <w:rPr>
          <w:rFonts w:ascii="Consolas" w:hAnsi="Consolas"/>
        </w:rPr>
        <w:t xml:space="preserve">====USING </w:t>
      </w:r>
      <w:r>
        <w:rPr>
          <w:rFonts w:ascii="Consolas" w:hAnsi="Consolas"/>
        </w:rPr>
        <w:t>1</w:t>
      </w:r>
      <w:r w:rsidRPr="004B50E6">
        <w:rPr>
          <w:rFonts w:ascii="Consolas" w:hAnsi="Consolas"/>
        </w:rPr>
        <w:t xml:space="preserve"> CORES ===</w:t>
      </w:r>
    </w:p>
    <w:p w14:paraId="0299C30D" w14:textId="77777777" w:rsidR="004B50E6" w:rsidRPr="004B50E6" w:rsidRDefault="004B50E6" w:rsidP="004B50E6">
      <w:pPr>
        <w:pStyle w:val="Body"/>
        <w:rPr>
          <w:rFonts w:ascii="Consolas" w:hAnsi="Consolas"/>
        </w:rPr>
      </w:pPr>
      <w:r w:rsidRPr="004B50E6">
        <w:rPr>
          <w:rFonts w:ascii="Consolas" w:hAnsi="Consolas"/>
        </w:rPr>
        <w:t>====SEQ====</w:t>
      </w:r>
    </w:p>
    <w:p w14:paraId="5FDC751B" w14:textId="77777777" w:rsidR="004B50E6" w:rsidRPr="004B50E6" w:rsidRDefault="004B50E6" w:rsidP="004B50E6">
      <w:pPr>
        <w:pStyle w:val="Body"/>
        <w:rPr>
          <w:rFonts w:ascii="Consolas" w:hAnsi="Consolas"/>
        </w:rPr>
      </w:pPr>
      <w:r w:rsidRPr="004B50E6">
        <w:rPr>
          <w:rFonts w:ascii="Consolas" w:hAnsi="Consolas"/>
        </w:rPr>
        <w:t>Real Time 2.29</w:t>
      </w:r>
    </w:p>
    <w:p w14:paraId="27856D2C" w14:textId="77777777" w:rsidR="004B50E6" w:rsidRPr="004B50E6" w:rsidRDefault="004B50E6" w:rsidP="004B50E6">
      <w:pPr>
        <w:pStyle w:val="Body"/>
        <w:rPr>
          <w:rFonts w:ascii="Consolas" w:hAnsi="Consolas"/>
        </w:rPr>
      </w:pPr>
      <w:r w:rsidRPr="004B50E6">
        <w:rPr>
          <w:rFonts w:ascii="Consolas" w:hAnsi="Consolas"/>
        </w:rPr>
        <w:t>CPU Time 2.25</w:t>
      </w:r>
    </w:p>
    <w:p w14:paraId="44B9EBBA" w14:textId="77777777" w:rsidR="004B50E6" w:rsidRPr="004B50E6" w:rsidRDefault="004B50E6" w:rsidP="004B50E6">
      <w:pPr>
        <w:pStyle w:val="Body"/>
        <w:rPr>
          <w:rFonts w:ascii="Consolas" w:hAnsi="Consolas"/>
        </w:rPr>
      </w:pPr>
      <w:r w:rsidRPr="004B50E6">
        <w:rPr>
          <w:rFonts w:ascii="Consolas" w:hAnsi="Consolas"/>
        </w:rPr>
        <w:t>Kernel Time 0.04</w:t>
      </w:r>
    </w:p>
    <w:p w14:paraId="2B9527FF" w14:textId="77777777" w:rsidR="004B50E6" w:rsidRPr="004B50E6" w:rsidRDefault="004B50E6" w:rsidP="004B50E6">
      <w:pPr>
        <w:pStyle w:val="Body"/>
        <w:rPr>
          <w:rFonts w:ascii="Consolas" w:hAnsi="Consolas"/>
        </w:rPr>
      </w:pPr>
      <w:r w:rsidRPr="004B50E6">
        <w:rPr>
          <w:rFonts w:ascii="Consolas" w:hAnsi="Consolas"/>
        </w:rPr>
        <w:t>Context Switches 1</w:t>
      </w:r>
    </w:p>
    <w:p w14:paraId="142C2AEB" w14:textId="77777777" w:rsidR="004B50E6" w:rsidRPr="004B50E6" w:rsidRDefault="004B50E6" w:rsidP="004B50E6">
      <w:pPr>
        <w:pStyle w:val="Body"/>
        <w:rPr>
          <w:rFonts w:ascii="Consolas" w:hAnsi="Consolas"/>
        </w:rPr>
      </w:pPr>
      <w:r w:rsidRPr="004B50E6">
        <w:rPr>
          <w:rFonts w:ascii="Consolas" w:hAnsi="Consolas"/>
        </w:rPr>
        <w:t>====THREAD====</w:t>
      </w:r>
    </w:p>
    <w:p w14:paraId="7D774592" w14:textId="77777777" w:rsidR="004B50E6" w:rsidRPr="004B50E6" w:rsidRDefault="004B50E6" w:rsidP="004B50E6">
      <w:pPr>
        <w:pStyle w:val="Body"/>
        <w:rPr>
          <w:rFonts w:ascii="Consolas" w:hAnsi="Consolas"/>
        </w:rPr>
      </w:pPr>
      <w:r w:rsidRPr="004B50E6">
        <w:rPr>
          <w:rFonts w:ascii="Consolas" w:hAnsi="Consolas"/>
        </w:rPr>
        <w:t>Real Time 2.30</w:t>
      </w:r>
    </w:p>
    <w:p w14:paraId="63B4E7D3" w14:textId="77777777" w:rsidR="004B50E6" w:rsidRPr="004B50E6" w:rsidRDefault="004B50E6" w:rsidP="004B50E6">
      <w:pPr>
        <w:pStyle w:val="Body"/>
        <w:rPr>
          <w:rFonts w:ascii="Consolas" w:hAnsi="Consolas"/>
        </w:rPr>
      </w:pPr>
      <w:r w:rsidRPr="004B50E6">
        <w:rPr>
          <w:rFonts w:ascii="Consolas" w:hAnsi="Consolas"/>
        </w:rPr>
        <w:lastRenderedPageBreak/>
        <w:t>CPU Time 2.26</w:t>
      </w:r>
    </w:p>
    <w:p w14:paraId="2E2E782C" w14:textId="77777777" w:rsidR="004B50E6" w:rsidRPr="004B50E6" w:rsidRDefault="004B50E6" w:rsidP="004B50E6">
      <w:pPr>
        <w:pStyle w:val="Body"/>
        <w:rPr>
          <w:rFonts w:ascii="Consolas" w:hAnsi="Consolas"/>
        </w:rPr>
      </w:pPr>
      <w:r w:rsidRPr="004B50E6">
        <w:rPr>
          <w:rFonts w:ascii="Consolas" w:hAnsi="Consolas"/>
        </w:rPr>
        <w:t>Kernel Time 0.04</w:t>
      </w:r>
    </w:p>
    <w:p w14:paraId="47C506C0" w14:textId="77777777" w:rsidR="004B50E6" w:rsidRPr="004B50E6" w:rsidRDefault="004B50E6" w:rsidP="004B50E6">
      <w:pPr>
        <w:pStyle w:val="Body"/>
        <w:rPr>
          <w:rFonts w:ascii="Consolas" w:hAnsi="Consolas"/>
        </w:rPr>
      </w:pPr>
      <w:r w:rsidRPr="004B50E6">
        <w:rPr>
          <w:rFonts w:ascii="Consolas" w:hAnsi="Consolas"/>
        </w:rPr>
        <w:t>Context Switches 5</w:t>
      </w:r>
    </w:p>
    <w:p w14:paraId="6CA0DAA0" w14:textId="77777777" w:rsidR="004B50E6" w:rsidRPr="004B50E6" w:rsidRDefault="004B50E6" w:rsidP="004B50E6">
      <w:pPr>
        <w:pStyle w:val="Body"/>
        <w:rPr>
          <w:rFonts w:ascii="Consolas" w:hAnsi="Consolas"/>
        </w:rPr>
      </w:pPr>
      <w:r w:rsidRPr="004B50E6">
        <w:rPr>
          <w:rFonts w:ascii="Consolas" w:hAnsi="Consolas"/>
        </w:rPr>
        <w:t>====OMP====</w:t>
      </w:r>
    </w:p>
    <w:p w14:paraId="71F01506" w14:textId="77777777" w:rsidR="004B50E6" w:rsidRPr="004B50E6" w:rsidRDefault="004B50E6" w:rsidP="004B50E6">
      <w:pPr>
        <w:pStyle w:val="Body"/>
        <w:rPr>
          <w:rFonts w:ascii="Consolas" w:hAnsi="Consolas"/>
        </w:rPr>
      </w:pPr>
      <w:r w:rsidRPr="004B50E6">
        <w:rPr>
          <w:rFonts w:ascii="Consolas" w:hAnsi="Consolas"/>
        </w:rPr>
        <w:t>Real Time 2.89</w:t>
      </w:r>
    </w:p>
    <w:p w14:paraId="22636C69" w14:textId="77777777" w:rsidR="004B50E6" w:rsidRPr="004B50E6" w:rsidRDefault="004B50E6" w:rsidP="004B50E6">
      <w:pPr>
        <w:pStyle w:val="Body"/>
        <w:rPr>
          <w:rFonts w:ascii="Consolas" w:hAnsi="Consolas"/>
        </w:rPr>
      </w:pPr>
      <w:r w:rsidRPr="004B50E6">
        <w:rPr>
          <w:rFonts w:ascii="Consolas" w:hAnsi="Consolas"/>
        </w:rPr>
        <w:t>CPU Time 2.23</w:t>
      </w:r>
    </w:p>
    <w:p w14:paraId="5B42BAE8" w14:textId="77777777" w:rsidR="004B50E6" w:rsidRPr="004B50E6" w:rsidRDefault="004B50E6" w:rsidP="004B50E6">
      <w:pPr>
        <w:pStyle w:val="Body"/>
        <w:rPr>
          <w:rFonts w:ascii="Consolas" w:hAnsi="Consolas"/>
        </w:rPr>
      </w:pPr>
      <w:r w:rsidRPr="004B50E6">
        <w:rPr>
          <w:rFonts w:ascii="Consolas" w:hAnsi="Consolas"/>
        </w:rPr>
        <w:t>Kernel Time 0.05</w:t>
      </w:r>
    </w:p>
    <w:p w14:paraId="2A092A0E" w14:textId="77777777" w:rsidR="004B50E6" w:rsidRPr="004B50E6" w:rsidRDefault="004B50E6" w:rsidP="004B50E6">
      <w:pPr>
        <w:pStyle w:val="Body"/>
        <w:rPr>
          <w:rFonts w:ascii="Consolas" w:hAnsi="Consolas"/>
        </w:rPr>
      </w:pPr>
      <w:r w:rsidRPr="004B50E6">
        <w:rPr>
          <w:rFonts w:ascii="Consolas" w:hAnsi="Consolas"/>
        </w:rPr>
        <w:t>Context Switches 204</w:t>
      </w:r>
    </w:p>
    <w:p w14:paraId="3C9F1169" w14:textId="2A0D22C0" w:rsidR="004B50E6" w:rsidRPr="004B50E6" w:rsidRDefault="004B50E6" w:rsidP="004B50E6">
      <w:pPr>
        <w:pStyle w:val="Body"/>
        <w:rPr>
          <w:rFonts w:ascii="Consolas" w:hAnsi="Consolas"/>
        </w:rPr>
      </w:pPr>
      <w:r w:rsidRPr="004B50E6">
        <w:rPr>
          <w:rFonts w:ascii="Consolas" w:hAnsi="Consolas"/>
        </w:rPr>
        <w:t xml:space="preserve">====USING </w:t>
      </w:r>
      <w:r>
        <w:rPr>
          <w:rFonts w:ascii="Consolas" w:hAnsi="Consolas"/>
        </w:rPr>
        <w:t>2</w:t>
      </w:r>
      <w:r w:rsidRPr="004B50E6">
        <w:rPr>
          <w:rFonts w:ascii="Consolas" w:hAnsi="Consolas"/>
        </w:rPr>
        <w:t xml:space="preserve"> CORES ===</w:t>
      </w:r>
    </w:p>
    <w:p w14:paraId="3D6BB712" w14:textId="77777777" w:rsidR="004B50E6" w:rsidRPr="004B50E6" w:rsidRDefault="004B50E6" w:rsidP="004B50E6">
      <w:pPr>
        <w:pStyle w:val="Body"/>
        <w:rPr>
          <w:rFonts w:ascii="Consolas" w:hAnsi="Consolas"/>
        </w:rPr>
      </w:pPr>
      <w:r w:rsidRPr="004B50E6">
        <w:rPr>
          <w:rFonts w:ascii="Consolas" w:hAnsi="Consolas"/>
        </w:rPr>
        <w:t>====SEQ====</w:t>
      </w:r>
    </w:p>
    <w:p w14:paraId="685B03C8" w14:textId="77777777" w:rsidR="004B50E6" w:rsidRPr="004B50E6" w:rsidRDefault="004B50E6" w:rsidP="004B50E6">
      <w:pPr>
        <w:pStyle w:val="Body"/>
        <w:rPr>
          <w:rFonts w:ascii="Consolas" w:hAnsi="Consolas"/>
        </w:rPr>
      </w:pPr>
      <w:r w:rsidRPr="004B50E6">
        <w:rPr>
          <w:rFonts w:ascii="Consolas" w:hAnsi="Consolas"/>
        </w:rPr>
        <w:t>Real Time 2.30</w:t>
      </w:r>
    </w:p>
    <w:p w14:paraId="06ACEC1F" w14:textId="77777777" w:rsidR="004B50E6" w:rsidRPr="004B50E6" w:rsidRDefault="004B50E6" w:rsidP="004B50E6">
      <w:pPr>
        <w:pStyle w:val="Body"/>
        <w:rPr>
          <w:rFonts w:ascii="Consolas" w:hAnsi="Consolas"/>
        </w:rPr>
      </w:pPr>
      <w:r w:rsidRPr="004B50E6">
        <w:rPr>
          <w:rFonts w:ascii="Consolas" w:hAnsi="Consolas"/>
        </w:rPr>
        <w:t>CPU Time 2.25</w:t>
      </w:r>
    </w:p>
    <w:p w14:paraId="32EB1A49" w14:textId="77777777" w:rsidR="004B50E6" w:rsidRPr="004B50E6" w:rsidRDefault="004B50E6" w:rsidP="004B50E6">
      <w:pPr>
        <w:pStyle w:val="Body"/>
        <w:rPr>
          <w:rFonts w:ascii="Consolas" w:hAnsi="Consolas"/>
        </w:rPr>
      </w:pPr>
      <w:r w:rsidRPr="004B50E6">
        <w:rPr>
          <w:rFonts w:ascii="Consolas" w:hAnsi="Consolas"/>
        </w:rPr>
        <w:t>Kernel Time 0.05</w:t>
      </w:r>
    </w:p>
    <w:p w14:paraId="005C1EC4" w14:textId="77777777" w:rsidR="004B50E6" w:rsidRPr="004B50E6" w:rsidRDefault="004B50E6" w:rsidP="004B50E6">
      <w:pPr>
        <w:pStyle w:val="Body"/>
        <w:rPr>
          <w:rFonts w:ascii="Consolas" w:hAnsi="Consolas"/>
        </w:rPr>
      </w:pPr>
      <w:r w:rsidRPr="004B50E6">
        <w:rPr>
          <w:rFonts w:ascii="Consolas" w:hAnsi="Consolas"/>
        </w:rPr>
        <w:t>Context Switches 1</w:t>
      </w:r>
    </w:p>
    <w:p w14:paraId="6914FA2D" w14:textId="77777777" w:rsidR="004B50E6" w:rsidRPr="004B50E6" w:rsidRDefault="004B50E6" w:rsidP="004B50E6">
      <w:pPr>
        <w:pStyle w:val="Body"/>
        <w:rPr>
          <w:rFonts w:ascii="Consolas" w:hAnsi="Consolas"/>
        </w:rPr>
      </w:pPr>
      <w:r w:rsidRPr="004B50E6">
        <w:rPr>
          <w:rFonts w:ascii="Consolas" w:hAnsi="Consolas"/>
        </w:rPr>
        <w:t>====THREAD====</w:t>
      </w:r>
    </w:p>
    <w:p w14:paraId="64CE7A4C" w14:textId="77777777" w:rsidR="004B50E6" w:rsidRPr="004B50E6" w:rsidRDefault="004B50E6" w:rsidP="004B50E6">
      <w:pPr>
        <w:pStyle w:val="Body"/>
        <w:rPr>
          <w:rFonts w:ascii="Consolas" w:hAnsi="Consolas"/>
        </w:rPr>
      </w:pPr>
      <w:r w:rsidRPr="004B50E6">
        <w:rPr>
          <w:rFonts w:ascii="Consolas" w:hAnsi="Consolas"/>
        </w:rPr>
        <w:t>Real Time 1.25</w:t>
      </w:r>
    </w:p>
    <w:p w14:paraId="603697B0" w14:textId="77777777" w:rsidR="004B50E6" w:rsidRPr="004B50E6" w:rsidRDefault="004B50E6" w:rsidP="004B50E6">
      <w:pPr>
        <w:pStyle w:val="Body"/>
        <w:rPr>
          <w:rFonts w:ascii="Consolas" w:hAnsi="Consolas"/>
        </w:rPr>
      </w:pPr>
      <w:r w:rsidRPr="004B50E6">
        <w:rPr>
          <w:rFonts w:ascii="Consolas" w:hAnsi="Consolas"/>
        </w:rPr>
        <w:t>CPU Time 2.38</w:t>
      </w:r>
    </w:p>
    <w:p w14:paraId="2966323A" w14:textId="77777777" w:rsidR="004B50E6" w:rsidRPr="004B50E6" w:rsidRDefault="004B50E6" w:rsidP="004B50E6">
      <w:pPr>
        <w:pStyle w:val="Body"/>
        <w:rPr>
          <w:rFonts w:ascii="Consolas" w:hAnsi="Consolas"/>
        </w:rPr>
      </w:pPr>
      <w:r w:rsidRPr="004B50E6">
        <w:rPr>
          <w:rFonts w:ascii="Consolas" w:hAnsi="Consolas"/>
        </w:rPr>
        <w:t>Kernel Time 0.05</w:t>
      </w:r>
    </w:p>
    <w:p w14:paraId="50A19524" w14:textId="77777777" w:rsidR="004B50E6" w:rsidRPr="004B50E6" w:rsidRDefault="004B50E6" w:rsidP="004B50E6">
      <w:pPr>
        <w:pStyle w:val="Body"/>
        <w:rPr>
          <w:rFonts w:ascii="Consolas" w:hAnsi="Consolas"/>
        </w:rPr>
      </w:pPr>
      <w:r w:rsidRPr="004B50E6">
        <w:rPr>
          <w:rFonts w:ascii="Consolas" w:hAnsi="Consolas"/>
        </w:rPr>
        <w:t>Context Switches 4</w:t>
      </w:r>
    </w:p>
    <w:p w14:paraId="61E35726" w14:textId="77777777" w:rsidR="004B50E6" w:rsidRPr="004B50E6" w:rsidRDefault="004B50E6" w:rsidP="004B50E6">
      <w:pPr>
        <w:pStyle w:val="Body"/>
        <w:rPr>
          <w:rFonts w:ascii="Consolas" w:hAnsi="Consolas"/>
        </w:rPr>
      </w:pPr>
      <w:r w:rsidRPr="004B50E6">
        <w:rPr>
          <w:rFonts w:ascii="Consolas" w:hAnsi="Consolas"/>
        </w:rPr>
        <w:t>====OMP====</w:t>
      </w:r>
    </w:p>
    <w:p w14:paraId="69933B2C" w14:textId="77777777" w:rsidR="004B50E6" w:rsidRPr="004B50E6" w:rsidRDefault="004B50E6" w:rsidP="004B50E6">
      <w:pPr>
        <w:pStyle w:val="Body"/>
        <w:rPr>
          <w:rFonts w:ascii="Consolas" w:hAnsi="Consolas"/>
        </w:rPr>
      </w:pPr>
      <w:r w:rsidRPr="004B50E6">
        <w:rPr>
          <w:rFonts w:ascii="Consolas" w:hAnsi="Consolas"/>
        </w:rPr>
        <w:t>Real Time 1.29</w:t>
      </w:r>
    </w:p>
    <w:p w14:paraId="5051F62D" w14:textId="77777777" w:rsidR="004B50E6" w:rsidRPr="004B50E6" w:rsidRDefault="004B50E6" w:rsidP="004B50E6">
      <w:pPr>
        <w:pStyle w:val="Body"/>
        <w:rPr>
          <w:rFonts w:ascii="Consolas" w:hAnsi="Consolas"/>
        </w:rPr>
      </w:pPr>
      <w:r w:rsidRPr="004B50E6">
        <w:rPr>
          <w:rFonts w:ascii="Consolas" w:hAnsi="Consolas"/>
        </w:rPr>
        <w:t>CPU Time 2.45</w:t>
      </w:r>
    </w:p>
    <w:p w14:paraId="735E0B77" w14:textId="77777777" w:rsidR="004B50E6" w:rsidRPr="004B50E6" w:rsidRDefault="004B50E6" w:rsidP="004B50E6">
      <w:pPr>
        <w:pStyle w:val="Body"/>
        <w:rPr>
          <w:rFonts w:ascii="Consolas" w:hAnsi="Consolas"/>
        </w:rPr>
      </w:pPr>
      <w:r w:rsidRPr="004B50E6">
        <w:rPr>
          <w:rFonts w:ascii="Consolas" w:hAnsi="Consolas"/>
        </w:rPr>
        <w:t>Kernel Time 0.04</w:t>
      </w:r>
    </w:p>
    <w:p w14:paraId="79EABC61" w14:textId="77777777" w:rsidR="004B50E6" w:rsidRPr="004B50E6" w:rsidRDefault="004B50E6" w:rsidP="004B50E6">
      <w:pPr>
        <w:pStyle w:val="Body"/>
        <w:rPr>
          <w:rFonts w:ascii="Consolas" w:hAnsi="Consolas"/>
        </w:rPr>
      </w:pPr>
      <w:r w:rsidRPr="004B50E6">
        <w:rPr>
          <w:rFonts w:ascii="Consolas" w:hAnsi="Consolas"/>
        </w:rPr>
        <w:t>Context Switches 199</w:t>
      </w:r>
    </w:p>
    <w:p w14:paraId="3D49C1A9" w14:textId="58032377" w:rsidR="004B50E6" w:rsidRPr="004B50E6" w:rsidRDefault="004B50E6" w:rsidP="004B50E6">
      <w:pPr>
        <w:pStyle w:val="Body"/>
        <w:rPr>
          <w:rFonts w:ascii="Consolas" w:hAnsi="Consolas"/>
        </w:rPr>
      </w:pPr>
      <w:r w:rsidRPr="004B50E6">
        <w:rPr>
          <w:rFonts w:ascii="Consolas" w:hAnsi="Consolas"/>
        </w:rPr>
        <w:t xml:space="preserve">====USING </w:t>
      </w:r>
      <w:r>
        <w:rPr>
          <w:rFonts w:ascii="Consolas" w:hAnsi="Consolas"/>
        </w:rPr>
        <w:t>4</w:t>
      </w:r>
      <w:r w:rsidRPr="004B50E6">
        <w:rPr>
          <w:rFonts w:ascii="Consolas" w:hAnsi="Consolas"/>
        </w:rPr>
        <w:t xml:space="preserve"> CORES ===</w:t>
      </w:r>
    </w:p>
    <w:p w14:paraId="519743F0" w14:textId="77777777" w:rsidR="004B50E6" w:rsidRPr="004B50E6" w:rsidRDefault="004B50E6" w:rsidP="004B50E6">
      <w:pPr>
        <w:pStyle w:val="Body"/>
        <w:rPr>
          <w:rFonts w:ascii="Consolas" w:hAnsi="Consolas"/>
        </w:rPr>
      </w:pPr>
      <w:r w:rsidRPr="004B50E6">
        <w:rPr>
          <w:rFonts w:ascii="Consolas" w:hAnsi="Consolas"/>
        </w:rPr>
        <w:t>====SEQ====</w:t>
      </w:r>
    </w:p>
    <w:p w14:paraId="33163C55" w14:textId="77777777" w:rsidR="004B50E6" w:rsidRPr="004B50E6" w:rsidRDefault="004B50E6" w:rsidP="004B50E6">
      <w:pPr>
        <w:pStyle w:val="Body"/>
        <w:rPr>
          <w:rFonts w:ascii="Consolas" w:hAnsi="Consolas"/>
        </w:rPr>
      </w:pPr>
      <w:r w:rsidRPr="004B50E6">
        <w:rPr>
          <w:rFonts w:ascii="Consolas" w:hAnsi="Consolas"/>
        </w:rPr>
        <w:t>Real Time 2.32</w:t>
      </w:r>
    </w:p>
    <w:p w14:paraId="7715632A" w14:textId="77777777" w:rsidR="004B50E6" w:rsidRPr="004B50E6" w:rsidRDefault="004B50E6" w:rsidP="004B50E6">
      <w:pPr>
        <w:pStyle w:val="Body"/>
        <w:rPr>
          <w:rFonts w:ascii="Consolas" w:hAnsi="Consolas"/>
        </w:rPr>
      </w:pPr>
      <w:r w:rsidRPr="004B50E6">
        <w:rPr>
          <w:rFonts w:ascii="Consolas" w:hAnsi="Consolas"/>
        </w:rPr>
        <w:t>CPU Time 2.27</w:t>
      </w:r>
    </w:p>
    <w:p w14:paraId="0A8A3DBE" w14:textId="77777777" w:rsidR="004B50E6" w:rsidRPr="004B50E6" w:rsidRDefault="004B50E6" w:rsidP="004B50E6">
      <w:pPr>
        <w:pStyle w:val="Body"/>
        <w:rPr>
          <w:rFonts w:ascii="Consolas" w:hAnsi="Consolas"/>
        </w:rPr>
      </w:pPr>
      <w:r w:rsidRPr="004B50E6">
        <w:rPr>
          <w:rFonts w:ascii="Consolas" w:hAnsi="Consolas"/>
        </w:rPr>
        <w:t>Kernel Time 0.04</w:t>
      </w:r>
    </w:p>
    <w:p w14:paraId="746F62AF" w14:textId="77777777" w:rsidR="004B50E6" w:rsidRPr="004B50E6" w:rsidRDefault="004B50E6" w:rsidP="004B50E6">
      <w:pPr>
        <w:pStyle w:val="Body"/>
        <w:rPr>
          <w:rFonts w:ascii="Consolas" w:hAnsi="Consolas"/>
        </w:rPr>
      </w:pPr>
      <w:r w:rsidRPr="004B50E6">
        <w:rPr>
          <w:rFonts w:ascii="Consolas" w:hAnsi="Consolas"/>
        </w:rPr>
        <w:t>Context Switches 1</w:t>
      </w:r>
    </w:p>
    <w:p w14:paraId="7029CA68" w14:textId="77777777" w:rsidR="004B50E6" w:rsidRPr="004B50E6" w:rsidRDefault="004B50E6" w:rsidP="004B50E6">
      <w:pPr>
        <w:pStyle w:val="Body"/>
        <w:rPr>
          <w:rFonts w:ascii="Consolas" w:hAnsi="Consolas"/>
        </w:rPr>
      </w:pPr>
      <w:r w:rsidRPr="004B50E6">
        <w:rPr>
          <w:rFonts w:ascii="Consolas" w:hAnsi="Consolas"/>
        </w:rPr>
        <w:t>====THREAD====</w:t>
      </w:r>
    </w:p>
    <w:p w14:paraId="0E46FB49" w14:textId="77777777" w:rsidR="004B50E6" w:rsidRPr="004B50E6" w:rsidRDefault="004B50E6" w:rsidP="004B50E6">
      <w:pPr>
        <w:pStyle w:val="Body"/>
        <w:rPr>
          <w:rFonts w:ascii="Consolas" w:hAnsi="Consolas"/>
        </w:rPr>
      </w:pPr>
      <w:r w:rsidRPr="004B50E6">
        <w:rPr>
          <w:rFonts w:ascii="Consolas" w:hAnsi="Consolas"/>
        </w:rPr>
        <w:t>Real Time 0.92</w:t>
      </w:r>
    </w:p>
    <w:p w14:paraId="5422CA9A" w14:textId="77777777" w:rsidR="004B50E6" w:rsidRPr="004B50E6" w:rsidRDefault="004B50E6" w:rsidP="004B50E6">
      <w:pPr>
        <w:pStyle w:val="Body"/>
        <w:rPr>
          <w:rFonts w:ascii="Consolas" w:hAnsi="Consolas"/>
        </w:rPr>
      </w:pPr>
      <w:r w:rsidRPr="004B50E6">
        <w:rPr>
          <w:rFonts w:ascii="Consolas" w:hAnsi="Consolas"/>
        </w:rPr>
        <w:t>CPU Time 2.60</w:t>
      </w:r>
    </w:p>
    <w:p w14:paraId="55C360CB" w14:textId="77777777" w:rsidR="004B50E6" w:rsidRPr="004B50E6" w:rsidRDefault="004B50E6" w:rsidP="004B50E6">
      <w:pPr>
        <w:pStyle w:val="Body"/>
        <w:rPr>
          <w:rFonts w:ascii="Consolas" w:hAnsi="Consolas"/>
        </w:rPr>
      </w:pPr>
      <w:r w:rsidRPr="004B50E6">
        <w:rPr>
          <w:rFonts w:ascii="Consolas" w:hAnsi="Consolas"/>
        </w:rPr>
        <w:t>Kernel Time 0.05</w:t>
      </w:r>
    </w:p>
    <w:p w14:paraId="43652656" w14:textId="77777777" w:rsidR="004B50E6" w:rsidRPr="004B50E6" w:rsidRDefault="004B50E6" w:rsidP="004B50E6">
      <w:pPr>
        <w:pStyle w:val="Body"/>
        <w:rPr>
          <w:rFonts w:ascii="Consolas" w:hAnsi="Consolas"/>
        </w:rPr>
      </w:pPr>
      <w:r w:rsidRPr="004B50E6">
        <w:rPr>
          <w:rFonts w:ascii="Consolas" w:hAnsi="Consolas"/>
        </w:rPr>
        <w:t>Context Switches 5</w:t>
      </w:r>
    </w:p>
    <w:p w14:paraId="1A7C7BE0" w14:textId="77777777" w:rsidR="004B50E6" w:rsidRPr="004B50E6" w:rsidRDefault="004B50E6" w:rsidP="004B50E6">
      <w:pPr>
        <w:pStyle w:val="Body"/>
        <w:rPr>
          <w:rFonts w:ascii="Consolas" w:hAnsi="Consolas"/>
        </w:rPr>
      </w:pPr>
      <w:r w:rsidRPr="004B50E6">
        <w:rPr>
          <w:rFonts w:ascii="Consolas" w:hAnsi="Consolas"/>
        </w:rPr>
        <w:t>====OMP====</w:t>
      </w:r>
    </w:p>
    <w:p w14:paraId="34A8F08E" w14:textId="77777777" w:rsidR="004B50E6" w:rsidRPr="004B50E6" w:rsidRDefault="004B50E6" w:rsidP="004B50E6">
      <w:pPr>
        <w:pStyle w:val="Body"/>
        <w:rPr>
          <w:rFonts w:ascii="Consolas" w:hAnsi="Consolas"/>
        </w:rPr>
      </w:pPr>
      <w:r w:rsidRPr="004B50E6">
        <w:rPr>
          <w:rFonts w:ascii="Consolas" w:hAnsi="Consolas"/>
        </w:rPr>
        <w:t>Real Time 0.94</w:t>
      </w:r>
    </w:p>
    <w:p w14:paraId="5021498F" w14:textId="77777777" w:rsidR="004B50E6" w:rsidRPr="004B50E6" w:rsidRDefault="004B50E6" w:rsidP="004B50E6">
      <w:pPr>
        <w:pStyle w:val="Body"/>
        <w:rPr>
          <w:rFonts w:ascii="Consolas" w:hAnsi="Consolas"/>
        </w:rPr>
      </w:pPr>
      <w:r w:rsidRPr="004B50E6">
        <w:rPr>
          <w:rFonts w:ascii="Consolas" w:hAnsi="Consolas"/>
        </w:rPr>
        <w:t>CPU Time 2.60</w:t>
      </w:r>
    </w:p>
    <w:p w14:paraId="280FC1DA" w14:textId="77777777" w:rsidR="004B50E6" w:rsidRPr="004B50E6" w:rsidRDefault="004B50E6" w:rsidP="004B50E6">
      <w:pPr>
        <w:pStyle w:val="Body"/>
        <w:rPr>
          <w:rFonts w:ascii="Consolas" w:hAnsi="Consolas"/>
        </w:rPr>
      </w:pPr>
      <w:r w:rsidRPr="004B50E6">
        <w:rPr>
          <w:rFonts w:ascii="Consolas" w:hAnsi="Consolas"/>
        </w:rPr>
        <w:t>Kernel Time 0.06</w:t>
      </w:r>
    </w:p>
    <w:p w14:paraId="7F8C85EF" w14:textId="77777777" w:rsidR="004B50E6" w:rsidRPr="004B50E6" w:rsidRDefault="004B50E6" w:rsidP="004B50E6">
      <w:pPr>
        <w:pStyle w:val="Body"/>
        <w:rPr>
          <w:rFonts w:ascii="Consolas" w:hAnsi="Consolas"/>
        </w:rPr>
      </w:pPr>
      <w:r w:rsidRPr="004B50E6">
        <w:rPr>
          <w:rFonts w:ascii="Consolas" w:hAnsi="Consolas"/>
        </w:rPr>
        <w:t>Context Switches 197</w:t>
      </w:r>
    </w:p>
    <w:p w14:paraId="4CFB1570" w14:textId="4DC76F39" w:rsidR="004B50E6" w:rsidRPr="004B50E6" w:rsidRDefault="004B50E6" w:rsidP="004B50E6">
      <w:pPr>
        <w:pStyle w:val="Body"/>
        <w:rPr>
          <w:rFonts w:ascii="Consolas" w:hAnsi="Consolas"/>
        </w:rPr>
      </w:pPr>
      <w:r w:rsidRPr="004B50E6">
        <w:rPr>
          <w:rFonts w:ascii="Consolas" w:hAnsi="Consolas"/>
        </w:rPr>
        <w:t xml:space="preserve">====USING </w:t>
      </w:r>
      <w:r>
        <w:rPr>
          <w:rFonts w:ascii="Consolas" w:hAnsi="Consolas"/>
        </w:rPr>
        <w:t>6</w:t>
      </w:r>
      <w:r w:rsidRPr="004B50E6">
        <w:rPr>
          <w:rFonts w:ascii="Consolas" w:hAnsi="Consolas"/>
        </w:rPr>
        <w:t xml:space="preserve"> CORES ===</w:t>
      </w:r>
    </w:p>
    <w:p w14:paraId="57724E04" w14:textId="77777777" w:rsidR="004B50E6" w:rsidRPr="004B50E6" w:rsidRDefault="004B50E6" w:rsidP="004B50E6">
      <w:pPr>
        <w:pStyle w:val="Body"/>
        <w:rPr>
          <w:rFonts w:ascii="Consolas" w:hAnsi="Consolas"/>
        </w:rPr>
      </w:pPr>
      <w:r w:rsidRPr="004B50E6">
        <w:rPr>
          <w:rFonts w:ascii="Consolas" w:hAnsi="Consolas"/>
        </w:rPr>
        <w:t>====SEQ====</w:t>
      </w:r>
    </w:p>
    <w:p w14:paraId="5727D19C" w14:textId="77777777" w:rsidR="004B50E6" w:rsidRPr="004B50E6" w:rsidRDefault="004B50E6" w:rsidP="004B50E6">
      <w:pPr>
        <w:pStyle w:val="Body"/>
        <w:rPr>
          <w:rFonts w:ascii="Consolas" w:hAnsi="Consolas"/>
        </w:rPr>
      </w:pPr>
      <w:r w:rsidRPr="004B50E6">
        <w:rPr>
          <w:rFonts w:ascii="Consolas" w:hAnsi="Consolas"/>
        </w:rPr>
        <w:t>Real Time 2.40</w:t>
      </w:r>
    </w:p>
    <w:p w14:paraId="2DA12590" w14:textId="77777777" w:rsidR="004B50E6" w:rsidRPr="004B50E6" w:rsidRDefault="004B50E6" w:rsidP="004B50E6">
      <w:pPr>
        <w:pStyle w:val="Body"/>
        <w:rPr>
          <w:rFonts w:ascii="Consolas" w:hAnsi="Consolas"/>
        </w:rPr>
      </w:pPr>
      <w:r w:rsidRPr="004B50E6">
        <w:rPr>
          <w:rFonts w:ascii="Consolas" w:hAnsi="Consolas"/>
        </w:rPr>
        <w:t>CPU Time 2.34</w:t>
      </w:r>
    </w:p>
    <w:p w14:paraId="1A2AE1A0" w14:textId="77777777" w:rsidR="004B50E6" w:rsidRPr="004B50E6" w:rsidRDefault="004B50E6" w:rsidP="004B50E6">
      <w:pPr>
        <w:pStyle w:val="Body"/>
        <w:rPr>
          <w:rFonts w:ascii="Consolas" w:hAnsi="Consolas"/>
        </w:rPr>
      </w:pPr>
      <w:r w:rsidRPr="004B50E6">
        <w:rPr>
          <w:rFonts w:ascii="Consolas" w:hAnsi="Consolas"/>
        </w:rPr>
        <w:t>Kernel Time 0.05</w:t>
      </w:r>
    </w:p>
    <w:p w14:paraId="7A1E8892" w14:textId="77777777" w:rsidR="004B50E6" w:rsidRPr="004B50E6" w:rsidRDefault="004B50E6" w:rsidP="004B50E6">
      <w:pPr>
        <w:pStyle w:val="Body"/>
        <w:rPr>
          <w:rFonts w:ascii="Consolas" w:hAnsi="Consolas"/>
        </w:rPr>
      </w:pPr>
      <w:r w:rsidRPr="004B50E6">
        <w:rPr>
          <w:rFonts w:ascii="Consolas" w:hAnsi="Consolas"/>
        </w:rPr>
        <w:t>Context Switches 1</w:t>
      </w:r>
    </w:p>
    <w:p w14:paraId="006A33E4" w14:textId="77777777" w:rsidR="004B50E6" w:rsidRPr="004B50E6" w:rsidRDefault="004B50E6" w:rsidP="004B50E6">
      <w:pPr>
        <w:pStyle w:val="Body"/>
        <w:rPr>
          <w:rFonts w:ascii="Consolas" w:hAnsi="Consolas"/>
        </w:rPr>
      </w:pPr>
      <w:r w:rsidRPr="004B50E6">
        <w:rPr>
          <w:rFonts w:ascii="Consolas" w:hAnsi="Consolas"/>
        </w:rPr>
        <w:t>====THREAD====</w:t>
      </w:r>
    </w:p>
    <w:p w14:paraId="05556635" w14:textId="77777777" w:rsidR="004B50E6" w:rsidRPr="004B50E6" w:rsidRDefault="004B50E6" w:rsidP="004B50E6">
      <w:pPr>
        <w:pStyle w:val="Body"/>
        <w:rPr>
          <w:rFonts w:ascii="Consolas" w:hAnsi="Consolas"/>
        </w:rPr>
      </w:pPr>
      <w:r w:rsidRPr="004B50E6">
        <w:rPr>
          <w:rFonts w:ascii="Consolas" w:hAnsi="Consolas"/>
        </w:rPr>
        <w:t>Real Time 0.92</w:t>
      </w:r>
    </w:p>
    <w:p w14:paraId="383EB175" w14:textId="77777777" w:rsidR="004B50E6" w:rsidRPr="004B50E6" w:rsidRDefault="004B50E6" w:rsidP="004B50E6">
      <w:pPr>
        <w:pStyle w:val="Body"/>
        <w:rPr>
          <w:rFonts w:ascii="Consolas" w:hAnsi="Consolas"/>
        </w:rPr>
      </w:pPr>
      <w:r w:rsidRPr="004B50E6">
        <w:rPr>
          <w:rFonts w:ascii="Consolas" w:hAnsi="Consolas"/>
        </w:rPr>
        <w:t>CPU Time 2.61</w:t>
      </w:r>
    </w:p>
    <w:p w14:paraId="582AAF4D" w14:textId="77777777" w:rsidR="004B50E6" w:rsidRPr="004B50E6" w:rsidRDefault="004B50E6" w:rsidP="004B50E6">
      <w:pPr>
        <w:pStyle w:val="Body"/>
        <w:rPr>
          <w:rFonts w:ascii="Consolas" w:hAnsi="Consolas"/>
        </w:rPr>
      </w:pPr>
      <w:r w:rsidRPr="004B50E6">
        <w:rPr>
          <w:rFonts w:ascii="Consolas" w:hAnsi="Consolas"/>
        </w:rPr>
        <w:lastRenderedPageBreak/>
        <w:t>Kernel Time 0.04</w:t>
      </w:r>
    </w:p>
    <w:p w14:paraId="7893F6BC" w14:textId="77777777" w:rsidR="004B50E6" w:rsidRPr="004B50E6" w:rsidRDefault="004B50E6" w:rsidP="004B50E6">
      <w:pPr>
        <w:pStyle w:val="Body"/>
        <w:rPr>
          <w:rFonts w:ascii="Consolas" w:hAnsi="Consolas"/>
        </w:rPr>
      </w:pPr>
      <w:r w:rsidRPr="004B50E6">
        <w:rPr>
          <w:rFonts w:ascii="Consolas" w:hAnsi="Consolas"/>
        </w:rPr>
        <w:t>Context Switches 8</w:t>
      </w:r>
    </w:p>
    <w:p w14:paraId="5F6D7B5D" w14:textId="77777777" w:rsidR="004B50E6" w:rsidRPr="004B50E6" w:rsidRDefault="004B50E6" w:rsidP="004B50E6">
      <w:pPr>
        <w:pStyle w:val="Body"/>
        <w:rPr>
          <w:rFonts w:ascii="Consolas" w:hAnsi="Consolas"/>
        </w:rPr>
      </w:pPr>
      <w:r w:rsidRPr="004B50E6">
        <w:rPr>
          <w:rFonts w:ascii="Consolas" w:hAnsi="Consolas"/>
        </w:rPr>
        <w:t>====OMP====</w:t>
      </w:r>
    </w:p>
    <w:p w14:paraId="06227C60" w14:textId="77777777" w:rsidR="004B50E6" w:rsidRPr="004B50E6" w:rsidRDefault="004B50E6" w:rsidP="004B50E6">
      <w:pPr>
        <w:pStyle w:val="Body"/>
        <w:rPr>
          <w:rFonts w:ascii="Consolas" w:hAnsi="Consolas"/>
        </w:rPr>
      </w:pPr>
      <w:r w:rsidRPr="004B50E6">
        <w:rPr>
          <w:rFonts w:ascii="Consolas" w:hAnsi="Consolas"/>
        </w:rPr>
        <w:t>Real Time 0.94</w:t>
      </w:r>
    </w:p>
    <w:p w14:paraId="740A1D54" w14:textId="77777777" w:rsidR="004B50E6" w:rsidRPr="004B50E6" w:rsidRDefault="004B50E6" w:rsidP="004B50E6">
      <w:pPr>
        <w:pStyle w:val="Body"/>
        <w:rPr>
          <w:rFonts w:ascii="Consolas" w:hAnsi="Consolas"/>
        </w:rPr>
      </w:pPr>
      <w:r w:rsidRPr="004B50E6">
        <w:rPr>
          <w:rFonts w:ascii="Consolas" w:hAnsi="Consolas"/>
        </w:rPr>
        <w:t>CPU Time 2.62</w:t>
      </w:r>
    </w:p>
    <w:p w14:paraId="43141108" w14:textId="77777777" w:rsidR="004B50E6" w:rsidRPr="004B50E6" w:rsidRDefault="004B50E6" w:rsidP="004B50E6">
      <w:pPr>
        <w:pStyle w:val="Body"/>
        <w:rPr>
          <w:rFonts w:ascii="Consolas" w:hAnsi="Consolas"/>
        </w:rPr>
      </w:pPr>
      <w:r w:rsidRPr="004B50E6">
        <w:rPr>
          <w:rFonts w:ascii="Consolas" w:hAnsi="Consolas"/>
        </w:rPr>
        <w:t>Kernel Time 0.05</w:t>
      </w:r>
    </w:p>
    <w:p w14:paraId="73DE40F0" w14:textId="77777777" w:rsidR="004B50E6" w:rsidRPr="004B50E6" w:rsidRDefault="004B50E6" w:rsidP="004B50E6">
      <w:pPr>
        <w:pStyle w:val="Body"/>
        <w:rPr>
          <w:rFonts w:ascii="Consolas" w:hAnsi="Consolas"/>
        </w:rPr>
      </w:pPr>
      <w:r w:rsidRPr="004B50E6">
        <w:rPr>
          <w:rFonts w:ascii="Consolas" w:hAnsi="Consolas"/>
        </w:rPr>
        <w:t>Context Switches 199</w:t>
      </w:r>
    </w:p>
    <w:p w14:paraId="306E19A5" w14:textId="0BC74EDA" w:rsidR="004B50E6" w:rsidRPr="004B50E6" w:rsidRDefault="004B50E6" w:rsidP="004B50E6">
      <w:pPr>
        <w:pStyle w:val="Body"/>
        <w:rPr>
          <w:rFonts w:ascii="Consolas" w:hAnsi="Consolas"/>
        </w:rPr>
      </w:pPr>
      <w:r w:rsidRPr="004B50E6">
        <w:rPr>
          <w:rFonts w:ascii="Consolas" w:hAnsi="Consolas"/>
        </w:rPr>
        <w:t xml:space="preserve">====USING </w:t>
      </w:r>
      <w:r>
        <w:rPr>
          <w:rFonts w:ascii="Consolas" w:hAnsi="Consolas"/>
        </w:rPr>
        <w:t>8</w:t>
      </w:r>
      <w:r w:rsidRPr="004B50E6">
        <w:rPr>
          <w:rFonts w:ascii="Consolas" w:hAnsi="Consolas"/>
        </w:rPr>
        <w:t xml:space="preserve"> CORES ===</w:t>
      </w:r>
    </w:p>
    <w:p w14:paraId="0ADA9C7F" w14:textId="77777777" w:rsidR="004B50E6" w:rsidRPr="004B50E6" w:rsidRDefault="004B50E6" w:rsidP="004B50E6">
      <w:pPr>
        <w:pStyle w:val="Body"/>
        <w:rPr>
          <w:rFonts w:ascii="Consolas" w:hAnsi="Consolas"/>
        </w:rPr>
      </w:pPr>
      <w:r w:rsidRPr="004B50E6">
        <w:rPr>
          <w:rFonts w:ascii="Consolas" w:hAnsi="Consolas"/>
        </w:rPr>
        <w:t>====SEQ====</w:t>
      </w:r>
    </w:p>
    <w:p w14:paraId="7FB26789" w14:textId="77777777" w:rsidR="004B50E6" w:rsidRPr="004B50E6" w:rsidRDefault="004B50E6" w:rsidP="004B50E6">
      <w:pPr>
        <w:pStyle w:val="Body"/>
        <w:rPr>
          <w:rFonts w:ascii="Consolas" w:hAnsi="Consolas"/>
        </w:rPr>
      </w:pPr>
      <w:r w:rsidRPr="004B50E6">
        <w:rPr>
          <w:rFonts w:ascii="Consolas" w:hAnsi="Consolas"/>
        </w:rPr>
        <w:t>Real Time 2.30</w:t>
      </w:r>
    </w:p>
    <w:p w14:paraId="7A3AE3D5" w14:textId="77777777" w:rsidR="004B50E6" w:rsidRPr="004B50E6" w:rsidRDefault="004B50E6" w:rsidP="004B50E6">
      <w:pPr>
        <w:pStyle w:val="Body"/>
        <w:rPr>
          <w:rFonts w:ascii="Consolas" w:hAnsi="Consolas"/>
        </w:rPr>
      </w:pPr>
      <w:r w:rsidRPr="004B50E6">
        <w:rPr>
          <w:rFonts w:ascii="Consolas" w:hAnsi="Consolas"/>
        </w:rPr>
        <w:t>CPU Time 2.26</w:t>
      </w:r>
    </w:p>
    <w:p w14:paraId="40436654" w14:textId="77777777" w:rsidR="004B50E6" w:rsidRPr="004B50E6" w:rsidRDefault="004B50E6" w:rsidP="004B50E6">
      <w:pPr>
        <w:pStyle w:val="Body"/>
        <w:rPr>
          <w:rFonts w:ascii="Consolas" w:hAnsi="Consolas"/>
        </w:rPr>
      </w:pPr>
      <w:r w:rsidRPr="004B50E6">
        <w:rPr>
          <w:rFonts w:ascii="Consolas" w:hAnsi="Consolas"/>
        </w:rPr>
        <w:t>Kernel Time 0.04</w:t>
      </w:r>
    </w:p>
    <w:p w14:paraId="74B97968" w14:textId="77777777" w:rsidR="004B50E6" w:rsidRPr="004B50E6" w:rsidRDefault="004B50E6" w:rsidP="004B50E6">
      <w:pPr>
        <w:pStyle w:val="Body"/>
        <w:rPr>
          <w:rFonts w:ascii="Consolas" w:hAnsi="Consolas"/>
        </w:rPr>
      </w:pPr>
      <w:r w:rsidRPr="004B50E6">
        <w:rPr>
          <w:rFonts w:ascii="Consolas" w:hAnsi="Consolas"/>
        </w:rPr>
        <w:t>Context Switches 1</w:t>
      </w:r>
    </w:p>
    <w:p w14:paraId="0A738345" w14:textId="77777777" w:rsidR="004B50E6" w:rsidRPr="004B50E6" w:rsidRDefault="004B50E6" w:rsidP="004B50E6">
      <w:pPr>
        <w:pStyle w:val="Body"/>
        <w:rPr>
          <w:rFonts w:ascii="Consolas" w:hAnsi="Consolas"/>
        </w:rPr>
      </w:pPr>
      <w:r w:rsidRPr="004B50E6">
        <w:rPr>
          <w:rFonts w:ascii="Consolas" w:hAnsi="Consolas"/>
        </w:rPr>
        <w:t>====THREAD====</w:t>
      </w:r>
    </w:p>
    <w:p w14:paraId="0C7FA48B" w14:textId="77777777" w:rsidR="004B50E6" w:rsidRPr="004B50E6" w:rsidRDefault="004B50E6" w:rsidP="004B50E6">
      <w:pPr>
        <w:pStyle w:val="Body"/>
        <w:rPr>
          <w:rFonts w:ascii="Consolas" w:hAnsi="Consolas"/>
        </w:rPr>
      </w:pPr>
      <w:r w:rsidRPr="004B50E6">
        <w:rPr>
          <w:rFonts w:ascii="Consolas" w:hAnsi="Consolas"/>
        </w:rPr>
        <w:t>Real Time 0.93</w:t>
      </w:r>
    </w:p>
    <w:p w14:paraId="17D81DFF" w14:textId="77777777" w:rsidR="004B50E6" w:rsidRPr="004B50E6" w:rsidRDefault="004B50E6" w:rsidP="004B50E6">
      <w:pPr>
        <w:pStyle w:val="Body"/>
        <w:rPr>
          <w:rFonts w:ascii="Consolas" w:hAnsi="Consolas"/>
        </w:rPr>
      </w:pPr>
      <w:r w:rsidRPr="004B50E6">
        <w:rPr>
          <w:rFonts w:ascii="Consolas" w:hAnsi="Consolas"/>
        </w:rPr>
        <w:t>CPU Time 2.65</w:t>
      </w:r>
    </w:p>
    <w:p w14:paraId="59038DA3" w14:textId="77777777" w:rsidR="004B50E6" w:rsidRPr="004B50E6" w:rsidRDefault="004B50E6" w:rsidP="004B50E6">
      <w:pPr>
        <w:pStyle w:val="Body"/>
        <w:rPr>
          <w:rFonts w:ascii="Consolas" w:hAnsi="Consolas"/>
        </w:rPr>
      </w:pPr>
      <w:r w:rsidRPr="004B50E6">
        <w:rPr>
          <w:rFonts w:ascii="Consolas" w:hAnsi="Consolas"/>
        </w:rPr>
        <w:t>Kernel Time 0.05</w:t>
      </w:r>
    </w:p>
    <w:p w14:paraId="785D836C" w14:textId="77777777" w:rsidR="004B50E6" w:rsidRPr="004B50E6" w:rsidRDefault="004B50E6" w:rsidP="004B50E6">
      <w:pPr>
        <w:pStyle w:val="Body"/>
        <w:rPr>
          <w:rFonts w:ascii="Consolas" w:hAnsi="Consolas"/>
        </w:rPr>
      </w:pPr>
      <w:r w:rsidRPr="004B50E6">
        <w:rPr>
          <w:rFonts w:ascii="Consolas" w:hAnsi="Consolas"/>
        </w:rPr>
        <w:t>Context Switches 7</w:t>
      </w:r>
    </w:p>
    <w:p w14:paraId="3687C4F0" w14:textId="77777777" w:rsidR="004B50E6" w:rsidRPr="004B50E6" w:rsidRDefault="004B50E6" w:rsidP="004B50E6">
      <w:pPr>
        <w:pStyle w:val="Body"/>
        <w:rPr>
          <w:rFonts w:ascii="Consolas" w:hAnsi="Consolas"/>
        </w:rPr>
      </w:pPr>
      <w:r w:rsidRPr="004B50E6">
        <w:rPr>
          <w:rFonts w:ascii="Consolas" w:hAnsi="Consolas"/>
        </w:rPr>
        <w:t>====OMP====</w:t>
      </w:r>
    </w:p>
    <w:p w14:paraId="119B0B06" w14:textId="77777777" w:rsidR="004B50E6" w:rsidRPr="004B50E6" w:rsidRDefault="004B50E6" w:rsidP="004B50E6">
      <w:pPr>
        <w:pStyle w:val="Body"/>
        <w:rPr>
          <w:rFonts w:ascii="Consolas" w:hAnsi="Consolas"/>
        </w:rPr>
      </w:pPr>
      <w:r w:rsidRPr="004B50E6">
        <w:rPr>
          <w:rFonts w:ascii="Consolas" w:hAnsi="Consolas"/>
        </w:rPr>
        <w:t>Real Time 0.94</w:t>
      </w:r>
    </w:p>
    <w:p w14:paraId="0402A4DF" w14:textId="77777777" w:rsidR="004B50E6" w:rsidRPr="004B50E6" w:rsidRDefault="004B50E6" w:rsidP="004B50E6">
      <w:pPr>
        <w:pStyle w:val="Body"/>
        <w:rPr>
          <w:rFonts w:ascii="Consolas" w:hAnsi="Consolas"/>
        </w:rPr>
      </w:pPr>
      <w:r w:rsidRPr="004B50E6">
        <w:rPr>
          <w:rFonts w:ascii="Consolas" w:hAnsi="Consolas"/>
        </w:rPr>
        <w:t>CPU Time 2.63</w:t>
      </w:r>
    </w:p>
    <w:p w14:paraId="747BC19F" w14:textId="77777777" w:rsidR="004B50E6" w:rsidRPr="004B50E6" w:rsidRDefault="004B50E6" w:rsidP="004B50E6">
      <w:pPr>
        <w:pStyle w:val="Body"/>
        <w:rPr>
          <w:rFonts w:ascii="Consolas" w:hAnsi="Consolas"/>
        </w:rPr>
      </w:pPr>
      <w:r w:rsidRPr="004B50E6">
        <w:rPr>
          <w:rFonts w:ascii="Consolas" w:hAnsi="Consolas"/>
        </w:rPr>
        <w:t>Kernel Time 0.05</w:t>
      </w:r>
    </w:p>
    <w:p w14:paraId="4ABFDCF5" w14:textId="77777777" w:rsidR="004B50E6" w:rsidRPr="004B50E6" w:rsidRDefault="004B50E6" w:rsidP="004B50E6">
      <w:pPr>
        <w:pStyle w:val="Body"/>
        <w:rPr>
          <w:rFonts w:ascii="Consolas" w:hAnsi="Consolas"/>
        </w:rPr>
      </w:pPr>
      <w:r w:rsidRPr="004B50E6">
        <w:rPr>
          <w:rFonts w:ascii="Consolas" w:hAnsi="Consolas"/>
        </w:rPr>
        <w:t>Context Switches 207</w:t>
      </w:r>
    </w:p>
    <w:p w14:paraId="0D88B304" w14:textId="77777777" w:rsidR="004B50E6" w:rsidRDefault="004B50E6" w:rsidP="004B50E6">
      <w:pPr>
        <w:pStyle w:val="Body"/>
      </w:pPr>
    </w:p>
    <w:sectPr w:rsidR="004B50E6">
      <w:headerReference w:type="default" r:id="rId7"/>
      <w:footerReference w:type="default" r:id="rId8"/>
      <w:pgSz w:w="11906" w:h="16838"/>
      <w:pgMar w:top="1417" w:right="1417" w:bottom="1417" w:left="1417"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289AD" w14:textId="77777777" w:rsidR="00341BF0" w:rsidRDefault="00341BF0">
      <w:r>
        <w:separator/>
      </w:r>
    </w:p>
  </w:endnote>
  <w:endnote w:type="continuationSeparator" w:id="0">
    <w:p w14:paraId="2D7D0284" w14:textId="77777777" w:rsidR="00341BF0" w:rsidRDefault="0034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Palatino">
    <w:panose1 w:val="00000000000000000000"/>
    <w:charset w:val="00"/>
    <w:family w:val="auto"/>
    <w:pitch w:val="variable"/>
    <w:sig w:usb0="A00002FF" w:usb1="7800205A" w:usb2="14600000" w:usb3="00000000" w:csb0="00000193" w:csb1="00000000"/>
  </w:font>
  <w:font w:name="Average">
    <w:panose1 w:val="02000503040000020003"/>
    <w:charset w:val="00"/>
    <w:family w:val="auto"/>
    <w:pitch w:val="variable"/>
    <w:sig w:usb0="800000AF" w:usb1="5000204A" w:usb2="00000000" w:usb3="00000000" w:csb0="00000001" w:csb1="00000000"/>
  </w:font>
  <w:font w:name="Panic Sans">
    <w:panose1 w:val="020B0609030804020204"/>
    <w:charset w:val="00"/>
    <w:family w:val="auto"/>
    <w:pitch w:val="variable"/>
    <w:sig w:usb0="800000AF" w:usb1="1000204A"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0FDD" w14:textId="77777777" w:rsidR="00A329E3" w:rsidRDefault="002E55A4">
    <w:pPr>
      <w:pStyle w:val="HeaderFooter"/>
      <w:tabs>
        <w:tab w:val="clear" w:pos="9020"/>
        <w:tab w:val="center" w:pos="4535"/>
        <w:tab w:val="right" w:pos="9071"/>
      </w:tabs>
    </w:pPr>
    <w:r>
      <w:tab/>
    </w:r>
    <w:r>
      <w:tab/>
    </w:r>
    <w:r>
      <w:fldChar w:fldCharType="begin"/>
    </w:r>
    <w:r>
      <w:instrText xml:space="preserve"> PAGE </w:instrText>
    </w:r>
    <w:r>
      <w:fldChar w:fldCharType="separate"/>
    </w:r>
    <w:r w:rsidR="00BF57F5">
      <w:rPr>
        <w:noProof/>
      </w:rPr>
      <w:t>1</w:t>
    </w:r>
    <w:r>
      <w:fldChar w:fldCharType="end"/>
    </w:r>
    <w:r>
      <w:t xml:space="preserve"> | </w:t>
    </w:r>
    <w:r w:rsidR="00341BF0">
      <w:fldChar w:fldCharType="begin"/>
    </w:r>
    <w:r w:rsidR="00341BF0">
      <w:instrText xml:space="preserve"> NUMPAGES </w:instrText>
    </w:r>
    <w:r w:rsidR="00341BF0">
      <w:fldChar w:fldCharType="separate"/>
    </w:r>
    <w:r w:rsidR="00BF57F5">
      <w:rPr>
        <w:noProof/>
      </w:rPr>
      <w:t>4</w:t>
    </w:r>
    <w:r w:rsidR="00341BF0">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1699A" w14:textId="77777777" w:rsidR="00341BF0" w:rsidRDefault="00341BF0">
      <w:r>
        <w:separator/>
      </w:r>
    </w:p>
  </w:footnote>
  <w:footnote w:type="continuationSeparator" w:id="0">
    <w:p w14:paraId="55C55AD3" w14:textId="77777777" w:rsidR="00341BF0" w:rsidRDefault="00341B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0AA8" w14:textId="0BD3E535" w:rsidR="00A329E3" w:rsidRDefault="00AA695D">
    <w:pPr>
      <w:pStyle w:val="HeaderFooter"/>
      <w:tabs>
        <w:tab w:val="clear" w:pos="9020"/>
        <w:tab w:val="center" w:pos="4535"/>
        <w:tab w:val="right" w:pos="9071"/>
      </w:tabs>
    </w:pPr>
    <w:r>
      <w:t>CS</w:t>
    </w:r>
    <w:proofErr w:type="gramStart"/>
    <w:r>
      <w:t>3210</w:t>
    </w:r>
    <w:r w:rsidR="002E55A4">
      <w:rPr>
        <w:lang w:val="de-DE"/>
      </w:rPr>
      <w:t xml:space="preserve">  </w:t>
    </w:r>
    <w:r w:rsidR="002E55A4">
      <w:rPr>
        <w:lang w:val="de-DE"/>
      </w:rPr>
      <w:tab/>
    </w:r>
    <w:proofErr w:type="gramEnd"/>
    <w:r>
      <w:t xml:space="preserve">Assignment </w:t>
    </w:r>
    <w:r w:rsidR="002E55A4">
      <w:t>1</w:t>
    </w:r>
    <w:r w:rsidR="002E55A4">
      <w:tab/>
      <w:t>Yuan Yuchuan (A0092390E)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1365A"/>
    <w:multiLevelType w:val="hybridMultilevel"/>
    <w:tmpl w:val="91A878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D96C3D"/>
    <w:multiLevelType w:val="hybridMultilevel"/>
    <w:tmpl w:val="F9C2379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C022603"/>
    <w:multiLevelType w:val="multilevel"/>
    <w:tmpl w:val="3C3AC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attachedTemplate r:id="rId1"/>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37F"/>
    <w:rsid w:val="00032793"/>
    <w:rsid w:val="00111FC8"/>
    <w:rsid w:val="00154DC4"/>
    <w:rsid w:val="001B19F8"/>
    <w:rsid w:val="00284A8C"/>
    <w:rsid w:val="00285C4F"/>
    <w:rsid w:val="00293E5A"/>
    <w:rsid w:val="002A1210"/>
    <w:rsid w:val="002E55A4"/>
    <w:rsid w:val="003401E0"/>
    <w:rsid w:val="00341BF0"/>
    <w:rsid w:val="00364953"/>
    <w:rsid w:val="003A33B5"/>
    <w:rsid w:val="003C5AAC"/>
    <w:rsid w:val="003E440C"/>
    <w:rsid w:val="00413816"/>
    <w:rsid w:val="004B50E6"/>
    <w:rsid w:val="005635E9"/>
    <w:rsid w:val="005A18F9"/>
    <w:rsid w:val="00606A54"/>
    <w:rsid w:val="00607D21"/>
    <w:rsid w:val="006967BB"/>
    <w:rsid w:val="006C5E26"/>
    <w:rsid w:val="00763E04"/>
    <w:rsid w:val="00793BBE"/>
    <w:rsid w:val="007B0ACC"/>
    <w:rsid w:val="008B2483"/>
    <w:rsid w:val="00917E3B"/>
    <w:rsid w:val="009F5500"/>
    <w:rsid w:val="009F6322"/>
    <w:rsid w:val="00A01C9B"/>
    <w:rsid w:val="00A14D13"/>
    <w:rsid w:val="00A329E3"/>
    <w:rsid w:val="00A72DA5"/>
    <w:rsid w:val="00A96928"/>
    <w:rsid w:val="00AA695D"/>
    <w:rsid w:val="00B21EDA"/>
    <w:rsid w:val="00B42B4A"/>
    <w:rsid w:val="00B4684B"/>
    <w:rsid w:val="00B8137F"/>
    <w:rsid w:val="00BB0457"/>
    <w:rsid w:val="00BF57F5"/>
    <w:rsid w:val="00CE0F70"/>
    <w:rsid w:val="00CE1F07"/>
    <w:rsid w:val="00D35C50"/>
    <w:rsid w:val="00DC258D"/>
    <w:rsid w:val="00DC2966"/>
    <w:rsid w:val="00DD47C5"/>
    <w:rsid w:val="00DF354C"/>
    <w:rsid w:val="00E50AD6"/>
    <w:rsid w:val="00EC2B1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F4403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07D21"/>
    <w:rPr>
      <w:rFonts w:ascii="Palatino" w:hAnsi="Palatino"/>
      <w:sz w:val="24"/>
      <w:szCs w:val="24"/>
      <w:lang w:eastAsia="en-US"/>
    </w:rPr>
  </w:style>
  <w:style w:type="paragraph" w:styleId="Heading2">
    <w:name w:val="heading 2"/>
    <w:next w:val="Body"/>
    <w:rsid w:val="003A33B5"/>
    <w:pPr>
      <w:keepNext/>
      <w:spacing w:after="100"/>
      <w:outlineLvl w:val="1"/>
    </w:pPr>
    <w:rPr>
      <w:rFonts w:ascii="Palatino" w:hAnsi="Palatino" w:cs="Arial Unicode MS"/>
      <w:color w:val="000000"/>
      <w:sz w:val="32"/>
      <w:szCs w:val="32"/>
    </w:rPr>
  </w:style>
  <w:style w:type="paragraph" w:styleId="Heading3">
    <w:name w:val="heading 3"/>
    <w:next w:val="Body"/>
    <w:pPr>
      <w:keepNext/>
      <w:spacing w:before="120" w:after="40"/>
      <w:outlineLvl w:val="2"/>
    </w:pPr>
    <w:rPr>
      <w:rFonts w:ascii="Palatino" w:hAnsi="Palatino" w:cs="Arial Unicode MS"/>
      <w:b/>
      <w:bC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Average" w:hAnsi="Average" w:cs="Arial Unicode MS"/>
      <w:color w:val="000000"/>
      <w:sz w:val="24"/>
      <w:szCs w:val="24"/>
    </w:rPr>
  </w:style>
  <w:style w:type="paragraph" w:customStyle="1" w:styleId="Heading">
    <w:name w:val="Heading"/>
    <w:next w:val="Body"/>
    <w:pPr>
      <w:keepNext/>
      <w:jc w:val="center"/>
      <w:outlineLvl w:val="0"/>
    </w:pPr>
    <w:rPr>
      <w:rFonts w:ascii="Palatino" w:hAnsi="Palatino" w:cs="Arial Unicode MS"/>
      <w:color w:val="000000"/>
      <w:sz w:val="38"/>
      <w:szCs w:val="38"/>
    </w:rPr>
  </w:style>
  <w:style w:type="paragraph" w:customStyle="1" w:styleId="Body">
    <w:name w:val="Body"/>
    <w:rPr>
      <w:rFonts w:ascii="Palatino" w:hAnsi="Palatino" w:cs="Arial Unicode MS"/>
      <w:color w:val="000000"/>
      <w:sz w:val="24"/>
      <w:szCs w:val="24"/>
    </w:rPr>
  </w:style>
  <w:style w:type="character" w:styleId="FootnoteReference">
    <w:name w:val="footnote reference"/>
    <w:basedOn w:val="DefaultParagraphFont"/>
    <w:uiPriority w:val="99"/>
    <w:unhideWhenUsed/>
    <w:rsid w:val="00607D21"/>
    <w:rPr>
      <w:sz w:val="28"/>
      <w:vertAlign w:val="superscript"/>
    </w:rPr>
  </w:style>
  <w:style w:type="paragraph" w:customStyle="1" w:styleId="Code">
    <w:name w:val="Code"/>
    <w:basedOn w:val="Body"/>
    <w:rsid w:val="00111FC8"/>
    <w:rPr>
      <w:rFonts w:ascii="Panic Sans" w:hAnsi="Panic Sans"/>
    </w:rPr>
  </w:style>
  <w:style w:type="table" w:styleId="TableGrid">
    <w:name w:val="Table Grid"/>
    <w:basedOn w:val="TableNormal"/>
    <w:uiPriority w:val="39"/>
    <w:rsid w:val="003E44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695D"/>
    <w:pPr>
      <w:tabs>
        <w:tab w:val="center" w:pos="4680"/>
        <w:tab w:val="right" w:pos="9360"/>
      </w:tabs>
    </w:pPr>
  </w:style>
  <w:style w:type="character" w:customStyle="1" w:styleId="HeaderChar">
    <w:name w:val="Header Char"/>
    <w:basedOn w:val="DefaultParagraphFont"/>
    <w:link w:val="Header"/>
    <w:uiPriority w:val="99"/>
    <w:rsid w:val="00AA695D"/>
    <w:rPr>
      <w:rFonts w:ascii="Palatino" w:hAnsi="Palatino"/>
      <w:sz w:val="24"/>
      <w:szCs w:val="24"/>
      <w:lang w:eastAsia="en-US"/>
    </w:rPr>
  </w:style>
  <w:style w:type="paragraph" w:styleId="Footer">
    <w:name w:val="footer"/>
    <w:basedOn w:val="Normal"/>
    <w:link w:val="FooterChar"/>
    <w:uiPriority w:val="99"/>
    <w:unhideWhenUsed/>
    <w:rsid w:val="00AA695D"/>
    <w:pPr>
      <w:tabs>
        <w:tab w:val="center" w:pos="4680"/>
        <w:tab w:val="right" w:pos="9360"/>
      </w:tabs>
    </w:pPr>
  </w:style>
  <w:style w:type="character" w:customStyle="1" w:styleId="FooterChar">
    <w:name w:val="Footer Char"/>
    <w:basedOn w:val="DefaultParagraphFont"/>
    <w:link w:val="Footer"/>
    <w:uiPriority w:val="99"/>
    <w:rsid w:val="00AA695D"/>
    <w:rPr>
      <w:rFonts w:ascii="Palatino" w:hAnsi="Palatino"/>
      <w:sz w:val="24"/>
      <w:szCs w:val="24"/>
      <w:lang w:eastAsia="en-US"/>
    </w:rPr>
  </w:style>
  <w:style w:type="character" w:styleId="PlaceholderText">
    <w:name w:val="Placeholder Text"/>
    <w:basedOn w:val="DefaultParagraphFont"/>
    <w:uiPriority w:val="99"/>
    <w:semiHidden/>
    <w:rsid w:val="00413816"/>
    <w:rPr>
      <w:color w:val="808080"/>
    </w:rPr>
  </w:style>
  <w:style w:type="paragraph" w:styleId="BalloonText">
    <w:name w:val="Balloon Text"/>
    <w:basedOn w:val="Normal"/>
    <w:link w:val="BalloonTextChar"/>
    <w:uiPriority w:val="99"/>
    <w:semiHidden/>
    <w:unhideWhenUsed/>
    <w:rsid w:val="00793BB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93BBE"/>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chuan/Library/Group%20Containers/UBF8T346G9.Office/User%20Content.localized/Templates.localized/Written%20Assignment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rage"/>
        <a:ea typeface="Average"/>
        <a:cs typeface="Average"/>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Written Assignments.dotx</Template>
  <TotalTime>0</TotalTime>
  <Pages>4</Pages>
  <Words>890</Words>
  <Characters>5073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Yuchuan Yuan</dc:creator>
  <cp:lastModifiedBy>Yuchuan Yuan</cp:lastModifiedBy>
  <cp:revision>4</cp:revision>
  <cp:lastPrinted>2017-10-13T05:19:00Z</cp:lastPrinted>
  <dcterms:created xsi:type="dcterms:W3CDTF">2017-10-13T05:19:00Z</dcterms:created>
  <dcterms:modified xsi:type="dcterms:W3CDTF">2017-10-13T05:20:00Z</dcterms:modified>
</cp:coreProperties>
</file>